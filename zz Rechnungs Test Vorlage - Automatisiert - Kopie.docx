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7EDEDF13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42339C">
        <w:rPr>
          <w:noProof/>
          <w:lang w:val="de-CH"/>
        </w:rPr>
        <w:t>4.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3E362C3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Adresse"/>
      <w:r w:rsidR="00126D87" w:rsidRPr="00C760F6">
        <w:t>[--Adresse--]</w:t>
      </w:r>
      <w:bookmarkEnd w:id="3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4" w:name="PLZ"/>
      <w:r w:rsidR="00394C3D" w:rsidRPr="00C760F6">
        <w:t>[--PLZ--]</w:t>
      </w:r>
      <w:bookmarkEnd w:id="4"/>
      <w:r w:rsidR="00394C3D" w:rsidRPr="00C760F6">
        <w:t xml:space="preserve"> </w:t>
      </w:r>
      <w:bookmarkStart w:id="5" w:name="Ort"/>
      <w:r w:rsidR="00394C3D" w:rsidRPr="00C760F6">
        <w:t>[--Ort--]</w:t>
      </w:r>
      <w:bookmarkEnd w:id="5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6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6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7" w:name="AuftragDatum"/>
      <w:r w:rsidR="008C24BB">
        <w:rPr>
          <w:sz w:val="24"/>
          <w:szCs w:val="24"/>
          <w:u w:val="single"/>
          <w:lang w:val="de-CH"/>
        </w:rPr>
        <w:t>[--AuftragDatum--]</w:t>
      </w:r>
      <w:bookmarkEnd w:id="7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8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8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9" w:name="Betrag"/>
      <w:r w:rsidR="002E2B0D">
        <w:rPr>
          <w:b/>
          <w:lang w:val="de-CH"/>
        </w:rPr>
        <w:t>[--Betrag--]</w:t>
      </w:r>
      <w:bookmarkEnd w:id="9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Mailadresse"/>
            <w:r w:rsidRPr="00582BE6">
              <w:rPr>
                <w:b/>
                <w:bCs/>
              </w:rPr>
              <w:t>[--Mailadresse--]</w:t>
            </w:r>
            <w:bookmarkEnd w:id="10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Telefonnummer"/>
            <w:r w:rsidRPr="00582BE6">
              <w:rPr>
                <w:b/>
                <w:bCs/>
              </w:rPr>
              <w:t>[--Telefonnummer--]</w:t>
            </w:r>
            <w:bookmarkEnd w:id="11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undenID"/>
            <w:r>
              <w:t>[--KundenID--]</w:t>
            </w:r>
            <w:bookmarkEnd w:id="12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Kindervornamen"/>
            <w:r w:rsidRPr="007D6BA6">
              <w:rPr>
                <w:b/>
                <w:bCs/>
              </w:rPr>
              <w:t>[--Kindervornamen--]</w:t>
            </w:r>
            <w:bookmarkEnd w:id="13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4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5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36E22731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[--ESNummer--]</w:t>
            </w:r>
            <w:bookmarkEnd w:id="16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[--AuftragDatum--]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7" w:name="Schlusssatz"/>
            <w:r>
              <w:rPr>
                <w:lang w:val="de-CH"/>
              </w:rPr>
              <w:t>[--Schlusssatz--]</w:t>
            </w:r>
            <w:bookmarkEnd w:id="17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21550BA7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Kundenname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5FA36C79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Amount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C516B80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UnstructureMessage</w:t>
            </w:r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BillInformation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726A599" w14:textId="603967A8" w:rsidR="0042339C" w:rsidRPr="00916C40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0ABE229" w14:textId="2BC8F290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4750C3D" w14:textId="7D29B684" w:rsidR="0042339C" w:rsidRPr="0042339C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39633536" w14:textId="15BADB0C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Filepath</w:t>
            </w:r>
            <w:r>
              <w:rPr>
                <w:lang w:val="de-CH"/>
              </w:rPr>
              <w:t>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4B9F81C5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6C4D3A9E" w14:textId="59DBA47E" w:rsidR="005A41B1" w:rsidRDefault="005A41B1" w:rsidP="00864BAD">
      <w:pPr>
        <w:spacing w:after="0" w:line="240" w:lineRule="auto"/>
        <w:rPr>
          <w:rFonts w:cstheme="minorHAnsi"/>
        </w:rPr>
      </w:pPr>
    </w:p>
    <w:p w14:paraId="1D66EE6D" w14:textId="77777777" w:rsidR="005A41B1" w:rsidRDefault="005A41B1" w:rsidP="00864BAD">
      <w:pPr>
        <w:spacing w:after="0" w:line="240" w:lineRule="auto"/>
        <w:rPr>
          <w:b/>
          <w:lang w:val="de-CH"/>
        </w:rPr>
        <w:sectPr w:rsidR="005A41B1" w:rsidSect="007674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462AC8A7" w:rsidR="00944C64" w:rsidRPr="0045117E" w:rsidRDefault="00944C64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Konto / Zahlbar an</w:t>
            </w:r>
          </w:p>
          <w:p w14:paraId="58628F52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7D3339" w:rsidRPr="00DF5B6D" w:rsidRDefault="007D3339" w:rsidP="00DD2008">
            <w:pPr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  <w:b/>
                <w:bCs/>
              </w:rPr>
              <w:t>Zahlteil</w:t>
            </w:r>
            <w:r w:rsidR="00D32910"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Konto / Zahlbar an</w:t>
            </w:r>
          </w:p>
          <w:p w14:paraId="4C0D3AB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[--UnstructureMessage--]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[--Amount--]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[--Amount--]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45A4D60F" w14:textId="1FBFEC9F" w:rsidR="007D3339" w:rsidRPr="0045117E" w:rsidRDefault="007D3339" w:rsidP="00944C64">
      <w:pPr>
        <w:spacing w:after="0" w:line="240" w:lineRule="auto"/>
        <w:rPr>
          <w:bCs/>
          <w:lang w:val="de-CH"/>
        </w:rPr>
      </w:pPr>
    </w:p>
    <w:sectPr w:rsidR="007D3339" w:rsidRPr="0045117E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B3EC" w14:textId="77777777" w:rsidR="00FC36F8" w:rsidRDefault="00FC36F8" w:rsidP="005B315B">
      <w:pPr>
        <w:spacing w:after="0" w:line="240" w:lineRule="auto"/>
      </w:pPr>
      <w:r>
        <w:separator/>
      </w:r>
    </w:p>
  </w:endnote>
  <w:endnote w:type="continuationSeparator" w:id="0">
    <w:p w14:paraId="5E698B9E" w14:textId="77777777" w:rsidR="00FC36F8" w:rsidRDefault="00FC36F8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EE48F" w14:textId="77777777" w:rsidR="00A3355B" w:rsidRDefault="00A33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60336" w14:textId="77777777" w:rsidR="00A3355B" w:rsidRDefault="00A33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6F44" w14:textId="77777777" w:rsidR="00A3355B" w:rsidRDefault="00A3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09ED" w14:textId="77777777" w:rsidR="00FC36F8" w:rsidRDefault="00FC36F8" w:rsidP="005B315B">
      <w:pPr>
        <w:spacing w:after="0" w:line="240" w:lineRule="auto"/>
      </w:pPr>
      <w:r>
        <w:separator/>
      </w:r>
    </w:p>
  </w:footnote>
  <w:footnote w:type="continuationSeparator" w:id="0">
    <w:p w14:paraId="39DF9176" w14:textId="77777777" w:rsidR="00FC36F8" w:rsidRDefault="00FC36F8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49F01" w14:textId="77777777" w:rsidR="00A3355B" w:rsidRDefault="00A33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9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52"/>
      <w:gridCol w:w="6439"/>
    </w:tblGrid>
    <w:tr w:rsidR="00237AB1" w14:paraId="5A2F96B0" w14:textId="77777777" w:rsidTr="005B315B">
      <w:trPr>
        <w:trHeight w:val="288"/>
      </w:trPr>
      <w:tc>
        <w:tcPr>
          <w:tcW w:w="3376" w:type="dxa"/>
          <w:tcBorders>
            <w:right w:val="nil"/>
          </w:tcBorders>
        </w:tcPr>
        <w:p w14:paraId="349F1B6D" w14:textId="77777777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2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37AB1"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6662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972E" w14:textId="77777777" w:rsidR="00A3355B" w:rsidRDefault="00A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339C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3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9</cp:revision>
  <cp:lastPrinted>2014-12-23T08:56:00Z</cp:lastPrinted>
  <dcterms:created xsi:type="dcterms:W3CDTF">2021-01-04T09:06:00Z</dcterms:created>
  <dcterms:modified xsi:type="dcterms:W3CDTF">2021-01-04T12:46:00Z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2021-01-04T12:46:23Z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