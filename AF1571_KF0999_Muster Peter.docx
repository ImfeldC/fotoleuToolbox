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343115" w14:textId="4CEC9F69" w:rsidR="00237AB1" w:rsidRPr="00892DC0" w:rsidRDefault="00892DC0">
      <w:pPr>
        <w:rPr>
          <w:b/>
          <w:bCs/>
          <w:color w:val="FF0000"/>
          <w:lang w:val="de-CH"/>
        </w:rPr>
      </w:pPr>
      <w:r w:rsidRPr="00892DC0">
        <w:rPr>
          <w:b/>
          <w:bCs/>
          <w:color w:val="FF0000"/>
          <w:lang w:val="de-CH"/>
        </w:rPr>
        <w:t xml:space="preserve">**** Diese Vorlage ist für Testzwecke, um </w:t>
      </w:r>
      <w:r w:rsidR="0064314F">
        <w:rPr>
          <w:b/>
          <w:bCs/>
          <w:color w:val="FF0000"/>
          <w:lang w:val="de-CH"/>
        </w:rPr>
        <w:t>den QR Code</w:t>
      </w:r>
      <w:r w:rsidRPr="00892DC0">
        <w:rPr>
          <w:b/>
          <w:bCs/>
          <w:color w:val="FF0000"/>
          <w:lang w:val="de-CH"/>
        </w:rPr>
        <w:t xml:space="preserve"> zu prüfen ****</w:t>
      </w:r>
      <w:r w:rsidR="00864BAD" w:rsidRPr="00892DC0">
        <w:rPr>
          <w:b/>
          <w:bCs/>
          <w:color w:val="FF0000"/>
          <w:lang w:val="de-CH"/>
        </w:rPr>
        <w:tab/>
      </w:r>
    </w:p>
    <w:p w14:paraId="06B77F4B" w14:textId="6613F72F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093F321C" w14:textId="180D73F9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B114201" w14:textId="501DE7B2" w:rsidR="005A41B1" w:rsidRPr="0045117E" w:rsidRDefault="005A41B1" w:rsidP="00864BAD">
      <w:pPr>
        <w:spacing w:after="0" w:line="240" w:lineRule="auto"/>
        <w:rPr>
          <w:bCs/>
          <w:lang w:val="de-CH"/>
        </w:rPr>
      </w:pPr>
    </w:p>
    <w:p w14:paraId="2F629BA5" w14:textId="48CC842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2CA6FC12" w14:textId="6A6EE79F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9AC1FD" w14:textId="48FFE41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64F73B0" w14:textId="1FDFE73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46DA0DC" w14:textId="14972921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3633C5A" w14:textId="0AD1722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51710" w14:textId="67D6457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53A46EE" w14:textId="1C3D2EA4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E8B468" w14:textId="1B6A317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B28337E" w14:textId="1F9F0BA8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55CF879" w14:textId="5AAB86A0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C167534" w14:textId="18988E9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6A8B3C13" w14:textId="15F38255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7F2B5F8C" w14:textId="7F14645E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1D6F22E" w14:textId="566615FD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4E4F2DA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124820D4" w14:textId="46B1AE36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0D66F650" w14:textId="3C9CA1FC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30C594C5" w14:textId="77777777" w:rsidR="006D1B07" w:rsidRPr="0045117E" w:rsidRDefault="006D1B07" w:rsidP="00864BAD">
      <w:pPr>
        <w:spacing w:after="0" w:line="240" w:lineRule="auto"/>
        <w:rPr>
          <w:bCs/>
          <w:lang w:val="de-CH"/>
        </w:rPr>
      </w:pPr>
    </w:p>
    <w:p w14:paraId="59BDD5EB" w14:textId="74CAE437" w:rsidR="006D1B07" w:rsidRDefault="006D1B07" w:rsidP="00864BAD">
      <w:pPr>
        <w:spacing w:after="0" w:line="240" w:lineRule="auto"/>
        <w:rPr>
          <w:bCs/>
          <w:lang w:val="de-CH"/>
        </w:rPr>
      </w:pPr>
    </w:p>
    <w:p w14:paraId="26A207EB" w14:textId="52B71E39" w:rsidR="00944C64" w:rsidRDefault="00944C64" w:rsidP="00864BAD">
      <w:pPr>
        <w:spacing w:after="0" w:line="240" w:lineRule="auto"/>
        <w:rPr>
          <w:bCs/>
          <w:lang w:val="de-CH"/>
        </w:rPr>
      </w:pPr>
    </w:p>
    <w:p w14:paraId="4AE99B7F" w14:textId="0FB650D8" w:rsidR="00944C64" w:rsidRDefault="00944C64" w:rsidP="00864BAD">
      <w:pPr>
        <w:spacing w:after="0" w:line="240" w:lineRule="auto"/>
        <w:rPr>
          <w:bCs/>
          <w:lang w:val="de-CH"/>
        </w:rPr>
      </w:pPr>
    </w:p>
    <w:p w14:paraId="6048155B" w14:textId="48682850" w:rsidR="0064314F" w:rsidRDefault="0064314F" w:rsidP="00864BAD">
      <w:pPr>
        <w:spacing w:after="0" w:line="240" w:lineRule="auto"/>
        <w:rPr>
          <w:bCs/>
          <w:lang w:val="de-CH"/>
        </w:rPr>
      </w:pPr>
    </w:p>
    <w:p w14:paraId="151D15D6" w14:textId="2CAE6AFB" w:rsidR="006D1B07" w:rsidRDefault="006D1B07" w:rsidP="00864BAD">
      <w:pPr>
        <w:spacing w:after="0" w:line="240" w:lineRule="auto"/>
        <w:rPr>
          <w:bCs/>
          <w:lang w:val="de-CH"/>
        </w:rPr>
      </w:pPr>
    </w:p>
    <w:p w14:paraId="2D54315D" w14:textId="40A859BB" w:rsidR="00D77F13" w:rsidRDefault="00D77F13" w:rsidP="00864BAD">
      <w:pPr>
        <w:spacing w:after="0" w:line="240" w:lineRule="auto"/>
        <w:rPr>
          <w:bCs/>
          <w:lang w:val="de-CH"/>
        </w:rPr>
      </w:pPr>
    </w:p>
    <w:p w14:paraId="3A28BEE1" w14:textId="6F801A47" w:rsidR="00D77F13" w:rsidRDefault="00D77F13" w:rsidP="00864BAD">
      <w:pPr>
        <w:spacing w:after="0" w:line="240" w:lineRule="auto"/>
        <w:rPr>
          <w:bCs/>
          <w:lang w:val="de-CH"/>
        </w:rPr>
      </w:pPr>
    </w:p>
    <w:p w14:paraId="61F41BAC" w14:textId="77777777" w:rsidR="00D77F13" w:rsidRPr="0045117E" w:rsidRDefault="00D77F13" w:rsidP="00864BAD">
      <w:pPr>
        <w:spacing w:after="0" w:line="240" w:lineRule="auto"/>
        <w:rPr>
          <w:bCs/>
          <w:lang w:val="de-CH"/>
        </w:rPr>
      </w:pPr>
    </w:p>
    <w:p w14:paraId="238D8F63" w14:textId="77777777" w:rsidR="00D77F13" w:rsidRDefault="00D77F13" w:rsidP="00D77F13">
      <w:pPr>
        <w:pBdr>
          <w:bottom w:val="single" w:sz="6" w:space="1" w:color="auto"/>
        </w:pBdr>
        <w:spacing w:after="0" w:line="240" w:lineRule="auto"/>
        <w:jc w:val="center"/>
        <w:rPr>
          <w:bCs/>
          <w:lang w:val="de-CH"/>
        </w:rPr>
      </w:pPr>
      <w:r w:rsidRPr="0045117E">
        <w:rPr>
          <w:bCs/>
          <w:lang w:val="de-CH"/>
        </w:rPr>
        <w:t>Vor der Einzahlung abzutrennen</w:t>
      </w:r>
    </w:p>
    <w:p w14:paraId="56F9566F" w14:textId="77777777" w:rsidR="005F48DE" w:rsidRPr="0045117E" w:rsidRDefault="005F48DE" w:rsidP="00864BAD">
      <w:pPr>
        <w:spacing w:after="0" w:line="240" w:lineRule="auto"/>
        <w:rPr>
          <w:bCs/>
          <w:lang w:val="de-CH"/>
        </w:rPr>
      </w:pP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3397"/>
        <w:gridCol w:w="3261"/>
        <w:gridCol w:w="4935"/>
      </w:tblGrid>
      <w:tr w:rsidR="007D3339" w:rsidRPr="00E43156" w14:paraId="513F6A05" w14:textId="77777777" w:rsidTr="001059E0">
        <w:trPr>
          <w:trHeight w:val="2589"/>
          <w:jc w:val="center"/>
        </w:trPr>
        <w:tc>
          <w:tcPr>
            <w:tcW w:w="3397" w:type="dxa"/>
          </w:tcPr>
          <w:p w14:paraId="38B6B7EB" w14:textId="444F44F0" w:rsidR="007D3339" w:rsidRPr="00F874E5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F874E5">
              <w:rPr>
                <w:rFonts w:ascii="Arial" w:hAnsi="Arial" w:cs="Arial"/>
                <w:b/>
                <w:bCs/>
              </w:rPr>
              <w:t>Empfangsschein</w:t>
            </w:r>
          </w:p>
          <w:p w14:paraId="54BA7222" w14:textId="3ED6ACAF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FB9724C" w14:textId="77777777" w:rsidR="007D3339" w:rsidRPr="004337EE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337EE">
              <w:rPr>
                <w:rFonts w:ascii="Arial" w:hAnsi="Arial" w:cs="Arial"/>
                <w:b/>
                <w:bCs/>
                <w:sz w:val="18"/>
                <w:szCs w:val="18"/>
              </w:rPr>
              <w:t>Konto / Zahlbar an</w:t>
            </w:r>
          </w:p>
          <w:p w14:paraId="58628F52" w14:textId="18B2BCA9" w:rsidR="007D3339" w:rsidRPr="004337EE" w:rsidRDefault="005D1190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CH04 3078 7007 7190 5090 2</w:t>
            </w:r>
          </w:p>
          <w:p w14:paraId="58212217" w14:textId="7E6CD476" w:rsidR="007D3339" w:rsidRPr="004337EE" w:rsidRDefault="005D1190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fotoleu - Inh. Anita Imfeld-Leu</w:t>
            </w:r>
          </w:p>
          <w:p w14:paraId="0A25BC60" w14:textId="4411C35E" w:rsidR="007D3339" w:rsidRPr="004337EE" w:rsidRDefault="005D1190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Bösch 63</w:t>
            </w:r>
          </w:p>
          <w:p w14:paraId="64B8778E" w14:textId="6FF33ABE" w:rsidR="007D3339" w:rsidRPr="004337EE" w:rsidRDefault="005D1190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6312 Steinhausen</w:t>
            </w:r>
          </w:p>
          <w:p w14:paraId="13CF63C5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6334699" w14:textId="77777777" w:rsidR="007D3339" w:rsidRPr="00EB2904" w:rsidRDefault="007D3339" w:rsidP="00DD2008">
            <w:pPr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EB2904">
              <w:rPr>
                <w:rFonts w:ascii="Arial" w:hAnsi="Arial" w:cs="Arial"/>
                <w:b/>
                <w:bCs/>
                <w:sz w:val="18"/>
                <w:szCs w:val="18"/>
              </w:rPr>
              <w:t>Zahlbar durch</w:t>
            </w:r>
          </w:p>
          <w:p w14:paraId="482820BE" w14:textId="664B96E9" w:rsidR="007D3339" w:rsidRDefault="005D1190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Muster Peter</w:t>
            </w:r>
          </w:p>
          <w:p w14:paraId="467CE59A" w14:textId="36E377CD" w:rsidR="007D3339" w:rsidRDefault="005D1190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Erliweg 99a</w:t>
            </w:r>
          </w:p>
          <w:p w14:paraId="408110D9" w14:textId="26F3A91D" w:rsidR="007D3339" w:rsidRDefault="005D1190" w:rsidP="00DD2008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6312 Steinhausen</w:t>
            </w:r>
          </w:p>
          <w:p w14:paraId="32702EB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14BE2E08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5EF897CF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01E4D52B" w14:textId="77777777" w:rsidR="007D3339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  <w:p w14:paraId="42D2747D" w14:textId="77777777" w:rsidR="007D3339" w:rsidRPr="00E43156" w:rsidRDefault="007D3339" w:rsidP="00DD2008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61" w:type="dxa"/>
          </w:tcPr>
          <w:p w14:paraId="1ECBBD26" w14:textId="13D0063C" w:rsidR="007D3339" w:rsidRPr="00DF5B6D" w:rsidRDefault="007D3339" w:rsidP="00DD2008">
            <w:pPr>
              <w:rPr>
                <w:rFonts w:ascii="Arial" w:hAnsi="Arial" w:cs="Arial"/>
              </w:rPr>
            </w:pPr>
            <w:r w:rsidRPr="00DF5B6D">
              <w:rPr>
                <w:rFonts w:ascii="Arial" w:hAnsi="Arial" w:cs="Arial"/>
                <w:b/>
                <w:bCs/>
              </w:rPr>
              <w:t>Zahlteil</w:t>
            </w:r>
            <w:r w:rsidR="005D1190">
              <w:rPr>
                <w:bCs/>
                <w:noProof/>
                <w:lang w:val="de-CH"/>
              </w:rPr>
              <w:drawing>
                <wp:inline distT="0" distB="0" distL="0" distR="0" wp14:anchorId="6568CA31" wp14:editId="63CB92EA">
                  <wp:extent cx="1876425" cy="1876425"/>
                  <wp:effectExtent l="0" t="0" r="9525" b="952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76425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35" w:type="dxa"/>
          </w:tcPr>
          <w:p w14:paraId="09242E34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>Konto / Zahlbar an</w:t>
            </w:r>
          </w:p>
          <w:p w14:paraId="4C0D3ABC" w14:textId="3DB2DC44" w:rsidR="007D3339" w:rsidRPr="00C23DC9" w:rsidRDefault="005D1190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CH04 3078 7007 7190 5090 2</w:t>
            </w:r>
          </w:p>
          <w:p w14:paraId="329320D4" w14:textId="48682AD7" w:rsidR="007D3339" w:rsidRPr="00C23DC9" w:rsidRDefault="005D1190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fotoleu - Inh. Anita Imfeld-Leu</w:t>
            </w:r>
          </w:p>
          <w:p w14:paraId="515F3962" w14:textId="7F9B06DD" w:rsidR="007D3339" w:rsidRPr="00C23DC9" w:rsidRDefault="005D1190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Bösch 63</w:t>
            </w:r>
          </w:p>
          <w:p w14:paraId="4D2952AC" w14:textId="5DA5104D" w:rsidR="007D3339" w:rsidRPr="00C23DC9" w:rsidRDefault="005D1190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6312 Steinhausen</w:t>
            </w:r>
          </w:p>
          <w:p w14:paraId="455563CE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77E2AF13" w14:textId="77777777" w:rsidR="007D3339" w:rsidRPr="00C23DC9" w:rsidRDefault="007D3339" w:rsidP="00DD2008">
            <w:pPr>
              <w:rPr>
                <w:rFonts w:ascii="Arial" w:hAnsi="Arial" w:cs="Arial"/>
              </w:rPr>
            </w:pPr>
            <w:r w:rsidRPr="00C23DC9">
              <w:rPr>
                <w:rFonts w:ascii="Arial" w:hAnsi="Arial" w:cs="Arial"/>
              </w:rPr>
              <w:t>Zusätzliche Informationen</w:t>
            </w:r>
          </w:p>
          <w:p w14:paraId="4E63528E" w14:textId="1B90170C" w:rsidR="007D3339" w:rsidRPr="00C23DC9" w:rsidRDefault="005D1190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AF1571 / KF0182 / ES=1353</w:t>
            </w:r>
          </w:p>
          <w:p w14:paraId="5362E5BB" w14:textId="77777777" w:rsidR="007D3339" w:rsidRPr="00C23DC9" w:rsidRDefault="007D3339" w:rsidP="00DD2008">
            <w:pPr>
              <w:rPr>
                <w:rFonts w:ascii="Arial" w:hAnsi="Arial" w:cs="Arial"/>
              </w:rPr>
            </w:pPr>
          </w:p>
          <w:p w14:paraId="1414101A" w14:textId="77777777" w:rsidR="007D3339" w:rsidRPr="00C23DC9" w:rsidRDefault="007D3339" w:rsidP="00DD2008">
            <w:pPr>
              <w:rPr>
                <w:rFonts w:ascii="Arial" w:hAnsi="Arial" w:cs="Arial"/>
                <w:b/>
                <w:bCs/>
              </w:rPr>
            </w:pPr>
            <w:r w:rsidRPr="00C23DC9">
              <w:rPr>
                <w:rFonts w:ascii="Arial" w:hAnsi="Arial" w:cs="Arial"/>
                <w:b/>
                <w:bCs/>
              </w:rPr>
              <w:t>Zahlbar durch</w:t>
            </w:r>
          </w:p>
          <w:p w14:paraId="60BA6EC4" w14:textId="20F8038D" w:rsidR="007D3339" w:rsidRPr="00C23DC9" w:rsidRDefault="005D1190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Muster Peter</w:t>
            </w:r>
          </w:p>
          <w:p w14:paraId="6B382D51" w14:textId="42A780C0" w:rsidR="007D3339" w:rsidRPr="00C23DC9" w:rsidRDefault="005D1190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Erliweg 99a</w:t>
            </w:r>
          </w:p>
          <w:p w14:paraId="652F6DA4" w14:textId="0BFDE505" w:rsidR="007D3339" w:rsidRPr="00C23DC9" w:rsidRDefault="005D1190" w:rsidP="00DD2008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6312 Steinhausen</w:t>
            </w:r>
          </w:p>
          <w:p w14:paraId="678E181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  <w:tr w:rsidR="007D3339" w:rsidRPr="00E43156" w14:paraId="11591F87" w14:textId="77777777" w:rsidTr="001059E0">
        <w:trPr>
          <w:trHeight w:val="840"/>
          <w:jc w:val="center"/>
        </w:trPr>
        <w:tc>
          <w:tcPr>
            <w:tcW w:w="3397" w:type="dxa"/>
          </w:tcPr>
          <w:p w14:paraId="08D33416" w14:textId="77777777" w:rsidR="007D3339" w:rsidRPr="00C5041E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C5041E">
              <w:rPr>
                <w:rFonts w:ascii="Arial" w:hAnsi="Arial" w:cs="Arial"/>
                <w:b/>
                <w:bCs/>
              </w:rPr>
              <w:t xml:space="preserve">Währung </w:t>
            </w:r>
            <w:r w:rsidRPr="00C5041E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2981E38B" w14:textId="246E2ED1" w:rsidR="007D3339" w:rsidRPr="00C5041E" w:rsidRDefault="005D1190" w:rsidP="00DD2008">
            <w:pPr>
              <w:tabs>
                <w:tab w:val="left" w:pos="14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CHF</w:t>
            </w:r>
            <w:r w:rsidR="007D3339" w:rsidRPr="00C5041E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230.00</w:t>
            </w:r>
          </w:p>
          <w:p w14:paraId="77032422" w14:textId="77777777" w:rsidR="007D3339" w:rsidRDefault="007D3339" w:rsidP="00DD2008">
            <w:pPr>
              <w:tabs>
                <w:tab w:val="left" w:pos="1440"/>
              </w:tabs>
              <w:rPr>
                <w:rFonts w:ascii="Arial" w:hAnsi="Arial" w:cs="Arial"/>
                <w:sz w:val="18"/>
                <w:szCs w:val="18"/>
              </w:rPr>
            </w:pPr>
          </w:p>
          <w:p w14:paraId="4E8E27FC" w14:textId="77777777" w:rsidR="007D3339" w:rsidRPr="00366A7B" w:rsidRDefault="007D3339" w:rsidP="00DD2008">
            <w:pPr>
              <w:tabs>
                <w:tab w:val="left" w:pos="1440"/>
              </w:tabs>
              <w:jc w:val="right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366A7B">
              <w:rPr>
                <w:rFonts w:ascii="Arial" w:hAnsi="Arial" w:cs="Arial"/>
                <w:b/>
                <w:bCs/>
                <w:sz w:val="18"/>
                <w:szCs w:val="18"/>
              </w:rPr>
              <w:t>Annahmestelle</w:t>
            </w:r>
          </w:p>
        </w:tc>
        <w:tc>
          <w:tcPr>
            <w:tcW w:w="3261" w:type="dxa"/>
          </w:tcPr>
          <w:p w14:paraId="3EA0BD4C" w14:textId="77777777" w:rsidR="007D3339" w:rsidRPr="00DF5B6D" w:rsidRDefault="007D3339" w:rsidP="00307D12">
            <w:pPr>
              <w:tabs>
                <w:tab w:val="left" w:pos="1440"/>
              </w:tabs>
              <w:rPr>
                <w:rFonts w:ascii="Arial" w:hAnsi="Arial" w:cs="Arial"/>
                <w:b/>
                <w:bCs/>
              </w:rPr>
            </w:pPr>
            <w:r w:rsidRPr="00DF5B6D">
              <w:rPr>
                <w:rFonts w:ascii="Arial" w:hAnsi="Arial" w:cs="Arial"/>
                <w:b/>
                <w:bCs/>
              </w:rPr>
              <w:t xml:space="preserve">Währung </w:t>
            </w:r>
            <w:r w:rsidRPr="00DF5B6D">
              <w:rPr>
                <w:rFonts w:ascii="Arial" w:hAnsi="Arial" w:cs="Arial"/>
                <w:b/>
                <w:bCs/>
              </w:rPr>
              <w:tab/>
              <w:t>Betrag</w:t>
            </w:r>
          </w:p>
          <w:p w14:paraId="378AE2C7" w14:textId="4C523669" w:rsidR="007D3339" w:rsidRPr="00DF5B6D" w:rsidRDefault="005D1190" w:rsidP="00307D12">
            <w:pPr>
              <w:tabs>
                <w:tab w:val="left" w:pos="1440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CHF</w:t>
            </w:r>
            <w:r w:rsidR="007D3339" w:rsidRPr="00DF5B6D">
              <w:rPr>
                <w:rFonts w:ascii="Arial" w:hAnsi="Arial" w:cs="Arial"/>
              </w:rPr>
              <w:tab/>
            </w:r>
            <w:r>
              <w:rPr>
                <w:rFonts w:ascii="Arial" w:hAnsi="Arial" w:cs="Arial"/>
              </w:rPr>
              <w:t>230.00</w:t>
            </w:r>
          </w:p>
        </w:tc>
        <w:tc>
          <w:tcPr>
            <w:tcW w:w="4935" w:type="dxa"/>
          </w:tcPr>
          <w:p w14:paraId="662AC1C9" w14:textId="77777777" w:rsidR="007D3339" w:rsidRPr="00DF5B6D" w:rsidRDefault="007D3339" w:rsidP="00DD2008">
            <w:pPr>
              <w:rPr>
                <w:rFonts w:ascii="Arial" w:hAnsi="Arial" w:cs="Arial"/>
              </w:rPr>
            </w:pPr>
          </w:p>
        </w:tc>
      </w:tr>
    </w:tbl>
    <w:p w14:paraId="2E204789" w14:textId="6E3F5BEC" w:rsidR="0064314F" w:rsidRPr="0064314F" w:rsidRDefault="0064314F" w:rsidP="0064314F">
      <w:pPr>
        <w:tabs>
          <w:tab w:val="left" w:pos="3675"/>
        </w:tabs>
        <w:rPr>
          <w:lang w:val="de-CH"/>
        </w:rPr>
      </w:pPr>
    </w:p>
    <w:sectPr w:rsidR="0064314F" w:rsidRPr="0064314F" w:rsidSect="005A41B1">
      <w:pgSz w:w="11906" w:h="16838"/>
      <w:pgMar w:top="1418" w:right="0" w:bottom="0" w:left="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AF164E" w14:textId="77777777" w:rsidR="00FA545B" w:rsidRDefault="00FA545B" w:rsidP="005B315B">
      <w:pPr>
        <w:spacing w:after="0" w:line="240" w:lineRule="auto"/>
      </w:pPr>
      <w:r>
        <w:separator/>
      </w:r>
    </w:p>
  </w:endnote>
  <w:endnote w:type="continuationSeparator" w:id="0">
    <w:p w14:paraId="575ABF0F" w14:textId="77777777" w:rsidR="00FA545B" w:rsidRDefault="00FA545B" w:rsidP="005B3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18B29B" w14:textId="77777777" w:rsidR="00FA545B" w:rsidRDefault="00FA545B" w:rsidP="005B315B">
      <w:pPr>
        <w:spacing w:after="0" w:line="240" w:lineRule="auto"/>
      </w:pPr>
      <w:r>
        <w:separator/>
      </w:r>
    </w:p>
  </w:footnote>
  <w:footnote w:type="continuationSeparator" w:id="0">
    <w:p w14:paraId="2D7CA9B8" w14:textId="77777777" w:rsidR="00FA545B" w:rsidRDefault="00FA545B" w:rsidP="005B31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7F3884"/>
    <w:multiLevelType w:val="hybridMultilevel"/>
    <w:tmpl w:val="D682FBC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BBF"/>
    <w:rsid w:val="00021C9E"/>
    <w:rsid w:val="00036BFE"/>
    <w:rsid w:val="00036EA4"/>
    <w:rsid w:val="000557F0"/>
    <w:rsid w:val="0005768E"/>
    <w:rsid w:val="00057C8F"/>
    <w:rsid w:val="00061111"/>
    <w:rsid w:val="000673EF"/>
    <w:rsid w:val="000A7CD7"/>
    <w:rsid w:val="000B0CA3"/>
    <w:rsid w:val="000D66F9"/>
    <w:rsid w:val="000F2FFA"/>
    <w:rsid w:val="000F6AD7"/>
    <w:rsid w:val="001059E0"/>
    <w:rsid w:val="00126D87"/>
    <w:rsid w:val="00130110"/>
    <w:rsid w:val="0013122A"/>
    <w:rsid w:val="00133D2B"/>
    <w:rsid w:val="001527B0"/>
    <w:rsid w:val="00182D33"/>
    <w:rsid w:val="001950C6"/>
    <w:rsid w:val="001F008A"/>
    <w:rsid w:val="001F0C82"/>
    <w:rsid w:val="00221648"/>
    <w:rsid w:val="002312A5"/>
    <w:rsid w:val="00237AB1"/>
    <w:rsid w:val="00257E07"/>
    <w:rsid w:val="0027560B"/>
    <w:rsid w:val="00281810"/>
    <w:rsid w:val="00283D6C"/>
    <w:rsid w:val="002970AA"/>
    <w:rsid w:val="002A7DD9"/>
    <w:rsid w:val="002C2140"/>
    <w:rsid w:val="002E2B0D"/>
    <w:rsid w:val="002E68D6"/>
    <w:rsid w:val="00307D12"/>
    <w:rsid w:val="00317035"/>
    <w:rsid w:val="00324E47"/>
    <w:rsid w:val="003344C8"/>
    <w:rsid w:val="00366A7B"/>
    <w:rsid w:val="00377841"/>
    <w:rsid w:val="00383787"/>
    <w:rsid w:val="00385E26"/>
    <w:rsid w:val="00393774"/>
    <w:rsid w:val="00394C3D"/>
    <w:rsid w:val="003C5F94"/>
    <w:rsid w:val="003D2B84"/>
    <w:rsid w:val="003E182A"/>
    <w:rsid w:val="003F0C03"/>
    <w:rsid w:val="003F38E2"/>
    <w:rsid w:val="00410CF7"/>
    <w:rsid w:val="00427CFE"/>
    <w:rsid w:val="004337EE"/>
    <w:rsid w:val="00433918"/>
    <w:rsid w:val="004454AB"/>
    <w:rsid w:val="0045117E"/>
    <w:rsid w:val="00453926"/>
    <w:rsid w:val="00486747"/>
    <w:rsid w:val="004A34FF"/>
    <w:rsid w:val="004E57A7"/>
    <w:rsid w:val="004E6401"/>
    <w:rsid w:val="004E7C9A"/>
    <w:rsid w:val="0050346C"/>
    <w:rsid w:val="0052081B"/>
    <w:rsid w:val="00556C9C"/>
    <w:rsid w:val="00581251"/>
    <w:rsid w:val="00592A3C"/>
    <w:rsid w:val="005A41B1"/>
    <w:rsid w:val="005B315B"/>
    <w:rsid w:val="005D1190"/>
    <w:rsid w:val="005E3129"/>
    <w:rsid w:val="005F48DE"/>
    <w:rsid w:val="005F5635"/>
    <w:rsid w:val="00600807"/>
    <w:rsid w:val="006073F7"/>
    <w:rsid w:val="0060773C"/>
    <w:rsid w:val="00612D30"/>
    <w:rsid w:val="00613751"/>
    <w:rsid w:val="00615BB6"/>
    <w:rsid w:val="00620605"/>
    <w:rsid w:val="0064314F"/>
    <w:rsid w:val="006709B3"/>
    <w:rsid w:val="00686EA9"/>
    <w:rsid w:val="00690895"/>
    <w:rsid w:val="00691D4B"/>
    <w:rsid w:val="006C32B7"/>
    <w:rsid w:val="006D1B07"/>
    <w:rsid w:val="006E1A76"/>
    <w:rsid w:val="007322C1"/>
    <w:rsid w:val="00740CE4"/>
    <w:rsid w:val="0074495A"/>
    <w:rsid w:val="0075190B"/>
    <w:rsid w:val="00763643"/>
    <w:rsid w:val="0076746D"/>
    <w:rsid w:val="007828A0"/>
    <w:rsid w:val="00785E01"/>
    <w:rsid w:val="007A2858"/>
    <w:rsid w:val="007A3C17"/>
    <w:rsid w:val="007B070B"/>
    <w:rsid w:val="007C7655"/>
    <w:rsid w:val="007D3339"/>
    <w:rsid w:val="007D35B9"/>
    <w:rsid w:val="007F438E"/>
    <w:rsid w:val="007F748E"/>
    <w:rsid w:val="00857748"/>
    <w:rsid w:val="00862F07"/>
    <w:rsid w:val="00864BAD"/>
    <w:rsid w:val="00876F55"/>
    <w:rsid w:val="00892DC0"/>
    <w:rsid w:val="00895CDD"/>
    <w:rsid w:val="008A2B0C"/>
    <w:rsid w:val="008A5524"/>
    <w:rsid w:val="008B0BCC"/>
    <w:rsid w:val="008C24BB"/>
    <w:rsid w:val="008F4C5C"/>
    <w:rsid w:val="00916C40"/>
    <w:rsid w:val="00944C64"/>
    <w:rsid w:val="00945D31"/>
    <w:rsid w:val="00950C97"/>
    <w:rsid w:val="0095610E"/>
    <w:rsid w:val="00973D0B"/>
    <w:rsid w:val="00982037"/>
    <w:rsid w:val="009B37B9"/>
    <w:rsid w:val="009B3A3E"/>
    <w:rsid w:val="009E6B6A"/>
    <w:rsid w:val="00A3106A"/>
    <w:rsid w:val="00A3355B"/>
    <w:rsid w:val="00A35F41"/>
    <w:rsid w:val="00A36570"/>
    <w:rsid w:val="00A5615F"/>
    <w:rsid w:val="00A615E4"/>
    <w:rsid w:val="00A7561E"/>
    <w:rsid w:val="00A93E8C"/>
    <w:rsid w:val="00A97EF1"/>
    <w:rsid w:val="00AA0A71"/>
    <w:rsid w:val="00AA36C0"/>
    <w:rsid w:val="00AB11EE"/>
    <w:rsid w:val="00AE5914"/>
    <w:rsid w:val="00B01503"/>
    <w:rsid w:val="00B16F04"/>
    <w:rsid w:val="00B20114"/>
    <w:rsid w:val="00B362AB"/>
    <w:rsid w:val="00B40A54"/>
    <w:rsid w:val="00B543CD"/>
    <w:rsid w:val="00B67D90"/>
    <w:rsid w:val="00B8089C"/>
    <w:rsid w:val="00B94036"/>
    <w:rsid w:val="00BA441A"/>
    <w:rsid w:val="00BC4D17"/>
    <w:rsid w:val="00BD516C"/>
    <w:rsid w:val="00BE0F6F"/>
    <w:rsid w:val="00BE7C5E"/>
    <w:rsid w:val="00C13512"/>
    <w:rsid w:val="00C137CA"/>
    <w:rsid w:val="00C169FC"/>
    <w:rsid w:val="00C23DC9"/>
    <w:rsid w:val="00C36282"/>
    <w:rsid w:val="00C5041E"/>
    <w:rsid w:val="00C534E1"/>
    <w:rsid w:val="00C67964"/>
    <w:rsid w:val="00C70350"/>
    <w:rsid w:val="00C75997"/>
    <w:rsid w:val="00C760F6"/>
    <w:rsid w:val="00C77CD4"/>
    <w:rsid w:val="00C92364"/>
    <w:rsid w:val="00C976A5"/>
    <w:rsid w:val="00CA39BA"/>
    <w:rsid w:val="00CC0E6F"/>
    <w:rsid w:val="00CF3B0C"/>
    <w:rsid w:val="00CF5CBF"/>
    <w:rsid w:val="00D32910"/>
    <w:rsid w:val="00D62BBF"/>
    <w:rsid w:val="00D77F13"/>
    <w:rsid w:val="00D91E5B"/>
    <w:rsid w:val="00DA0043"/>
    <w:rsid w:val="00DC6E6B"/>
    <w:rsid w:val="00DF5B6D"/>
    <w:rsid w:val="00DF6C13"/>
    <w:rsid w:val="00E164B8"/>
    <w:rsid w:val="00E35BB3"/>
    <w:rsid w:val="00E43156"/>
    <w:rsid w:val="00E479F4"/>
    <w:rsid w:val="00E9702B"/>
    <w:rsid w:val="00EA1A3F"/>
    <w:rsid w:val="00EA7172"/>
    <w:rsid w:val="00EB2904"/>
    <w:rsid w:val="00EB7A53"/>
    <w:rsid w:val="00EC4378"/>
    <w:rsid w:val="00ED4A97"/>
    <w:rsid w:val="00EE32C8"/>
    <w:rsid w:val="00EE4E50"/>
    <w:rsid w:val="00F42D1C"/>
    <w:rsid w:val="00F463CA"/>
    <w:rsid w:val="00F46D0C"/>
    <w:rsid w:val="00F6040E"/>
    <w:rsid w:val="00F7766D"/>
    <w:rsid w:val="00F80A74"/>
    <w:rsid w:val="00F874E5"/>
    <w:rsid w:val="00F90D73"/>
    <w:rsid w:val="00F9240C"/>
    <w:rsid w:val="00FA545B"/>
    <w:rsid w:val="00FB2119"/>
    <w:rsid w:val="00FD7FBF"/>
    <w:rsid w:val="00FE5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5836BDC4"/>
  <w15:docId w15:val="{D8B0EA89-4780-4E31-8C00-1359E33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31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315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15B"/>
  </w:style>
  <w:style w:type="paragraph" w:styleId="Footer">
    <w:name w:val="footer"/>
    <w:basedOn w:val="Normal"/>
    <w:link w:val="FooterChar"/>
    <w:uiPriority w:val="99"/>
    <w:unhideWhenUsed/>
    <w:rsid w:val="005B31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15B"/>
  </w:style>
  <w:style w:type="character" w:styleId="Hyperlink">
    <w:name w:val="Hyperlink"/>
    <w:basedOn w:val="DefaultParagraphFont"/>
    <w:uiPriority w:val="99"/>
    <w:unhideWhenUsed/>
    <w:rsid w:val="005B315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4BAD"/>
    <w:pPr>
      <w:ind w:left="720"/>
      <w:contextualSpacing/>
    </w:pPr>
  </w:style>
  <w:style w:type="table" w:styleId="TableGrid">
    <w:name w:val="Table Grid"/>
    <w:basedOn w:val="TableNormal"/>
    <w:uiPriority w:val="59"/>
    <w:rsid w:val="00CA3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10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0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ine%20Daten\OneDrive\_Dokumente\fotoleu%202020\Korrespondenz\Rechnungsvorlagen\Fotoshooting%20xs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A312AA-3F2A-40F3-8F67-24BE098516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Fotoshooting xs.dotx</Template>
  <TotalTime>0</TotalTime>
  <Pages>1</Pages>
  <Words>83</Words>
  <Characters>529</Characters>
  <Application>Microsoft Office Word</Application>
  <DocSecurity>4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Imfeld</dc:creator>
  <cp:lastModifiedBy>Imfeld, Christian (SI BP R&amp;D ZG SW)</cp:lastModifiedBy>
  <cp:revision>2</cp:revision>
  <cp:lastPrinted>2014-12-23T08:56:00Z</cp:lastPrinted>
  <dcterms:created xsi:type="dcterms:W3CDTF">2021-01-05T12:23:00Z</dcterms:created>
  <dcterms:modified xsi:type="dcterms:W3CDTF">2021-01-05T12:23:00Z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59b6cd5-d141-4a33-8bf1-0ca04484304f_Enabled">
    <vt:lpwstr>true</vt:lpwstr>
  </property>
  <property fmtid="{D5CDD505-2E9C-101B-9397-08002B2CF9AE}" pid="3" name="MSIP_Label_a59b6cd5-d141-4a33-8bf1-0ca04484304f_SetDate">
    <vt:lpwstr>2021-01-05T12:23:47Z</vt:lpwstr>
  </property>
  <property fmtid="{D5CDD505-2E9C-101B-9397-08002B2CF9AE}" pid="4" name="MSIP_Label_a59b6cd5-d141-4a33-8bf1-0ca04484304f_Method">
    <vt:lpwstr>Standard</vt:lpwstr>
  </property>
  <property fmtid="{D5CDD505-2E9C-101B-9397-08002B2CF9AE}" pid="5" name="MSIP_Label_a59b6cd5-d141-4a33-8bf1-0ca04484304f_Name">
    <vt:lpwstr>restricted-default</vt:lpwstr>
  </property>
  <property fmtid="{D5CDD505-2E9C-101B-9397-08002B2CF9AE}" pid="6" name="MSIP_Label_a59b6cd5-d141-4a33-8bf1-0ca04484304f_SiteId">
    <vt:lpwstr>38ae3bcd-9579-4fd4-adda-b42e1495d55a</vt:lpwstr>
  </property>
  <property fmtid="{D5CDD505-2E9C-101B-9397-08002B2CF9AE}" pid="7" name="MSIP_Label_a59b6cd5-d141-4a33-8bf1-0ca04484304f_ActionId">
    <vt:lpwstr>a457b450-83e1-4c20-9189-e41a7c4914b7</vt:lpwstr>
  </property>
  <property fmtid="{D5CDD505-2E9C-101B-9397-08002B2CF9AE}" pid="8" name="MSIP_Label_a59b6cd5-d141-4a33-8bf1-0ca04484304f_ContentBits">
    <vt:lpwstr>0</vt:lpwstr>
  </property>
  <property fmtid="{D5CDD505-2E9C-101B-9397-08002B2CF9AE}" pid="9" name="Document_Confidentiality">
    <vt:lpwstr>Restricted</vt:lpwstr>
  </property>
</Properties>
</file>