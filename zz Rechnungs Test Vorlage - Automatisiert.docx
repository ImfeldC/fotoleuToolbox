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3115" w14:textId="3F48BE4A" w:rsidR="00237AB1" w:rsidRPr="00892DC0" w:rsidRDefault="00892DC0">
      <w:pPr>
        <w:rPr>
          <w:b/>
          <w:bCs/>
          <w:color w:val="FF0000"/>
          <w:lang w:val="de-CH"/>
        </w:rPr>
      </w:pPr>
      <w:r w:rsidRPr="00892DC0">
        <w:rPr>
          <w:b/>
          <w:bCs/>
          <w:color w:val="FF0000"/>
          <w:lang w:val="de-CH"/>
        </w:rPr>
        <w:t>**** Diese Vorlage ist für Testzwecke, um ALLE Felder zu prüfen ****</w:t>
      </w:r>
      <w:r w:rsidR="00864BAD" w:rsidRPr="00892DC0">
        <w:rPr>
          <w:b/>
          <w:bCs/>
          <w:color w:val="FF0000"/>
          <w:lang w:val="de-CH"/>
        </w:rPr>
        <w:tab/>
      </w:r>
    </w:p>
    <w:p w14:paraId="654BE006" w14:textId="315F1958" w:rsidR="00864BAD" w:rsidRDefault="00864BAD" w:rsidP="00864BAD">
      <w:pPr>
        <w:jc w:val="both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 xml:space="preserve">Hünenberg, den </w:t>
      </w:r>
      <w:r w:rsidR="00B67D90">
        <w:rPr>
          <w:lang w:val="de-CH"/>
        </w:rPr>
        <w:fldChar w:fldCharType="begin"/>
      </w:r>
      <w:r w:rsidR="00B67D90">
        <w:rPr>
          <w:lang w:val="de-CH"/>
        </w:rPr>
        <w:instrText xml:space="preserve"> DATE  \@ "d. MMMM yyyy"  \* MERGEFORMAT </w:instrText>
      </w:r>
      <w:r w:rsidR="00B67D90">
        <w:rPr>
          <w:lang w:val="de-CH"/>
        </w:rPr>
        <w:fldChar w:fldCharType="separate"/>
      </w:r>
      <w:r w:rsidR="0046785E">
        <w:rPr>
          <w:noProof/>
          <w:lang w:val="de-CH"/>
        </w:rPr>
        <w:t>17. Januar 2021</w:t>
      </w:r>
      <w:r w:rsidR="00B67D90">
        <w:rPr>
          <w:lang w:val="de-CH"/>
        </w:rPr>
        <w:fldChar w:fldCharType="end"/>
      </w:r>
    </w:p>
    <w:p w14:paraId="2ADE2783" w14:textId="0F3139F6" w:rsidR="00864BAD" w:rsidRDefault="00864BAD">
      <w:pPr>
        <w:rPr>
          <w:lang w:val="de-CH"/>
        </w:rPr>
      </w:pPr>
    </w:p>
    <w:p w14:paraId="279EA48F" w14:textId="60BF6B66" w:rsidR="00864BAD" w:rsidRDefault="00864BAD" w:rsidP="00864BAD">
      <w:pPr>
        <w:spacing w:after="0" w:line="240" w:lineRule="auto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bookmarkStart w:id="0" w:name="Anrede"/>
      <w:r w:rsidR="00394C3D">
        <w:rPr>
          <w:lang w:val="de-CH"/>
        </w:rPr>
        <w:t>[--Anrede--]</w:t>
      </w:r>
      <w:bookmarkEnd w:id="0"/>
    </w:p>
    <w:p w14:paraId="0C1BBEDF" w14:textId="19941349" w:rsidR="00864BAD" w:rsidRPr="00C760F6" w:rsidRDefault="00864BAD" w:rsidP="00864BAD">
      <w:pPr>
        <w:spacing w:after="0" w:line="240" w:lineRule="auto"/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bookmarkStart w:id="1" w:name="Vorname"/>
      <w:r w:rsidR="00B20114" w:rsidRPr="00C760F6">
        <w:t>[--Vorname--]</w:t>
      </w:r>
      <w:bookmarkEnd w:id="1"/>
      <w:r w:rsidR="00CC7A47">
        <w:t xml:space="preserve"> [--Name--]</w:t>
      </w:r>
    </w:p>
    <w:p w14:paraId="1F7617FA" w14:textId="3E417087" w:rsidR="00864BAD" w:rsidRPr="00C760F6" w:rsidRDefault="00864BAD" w:rsidP="00864BAD">
      <w:pPr>
        <w:spacing w:after="0" w:line="240" w:lineRule="auto"/>
        <w:rPr>
          <w:lang w:val="de-CH"/>
        </w:rPr>
      </w:pP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bookmarkStart w:id="2" w:name="Adresse"/>
      <w:r w:rsidR="00126D87" w:rsidRPr="00C760F6">
        <w:t>[--Adresse--]</w:t>
      </w:r>
      <w:bookmarkEnd w:id="2"/>
    </w:p>
    <w:p w14:paraId="108296AF" w14:textId="5FDC3CC0" w:rsidR="00BE0F6F" w:rsidRPr="00C760F6" w:rsidRDefault="00864BAD" w:rsidP="00864BAD">
      <w:pPr>
        <w:spacing w:after="0" w:line="240" w:lineRule="auto"/>
        <w:rPr>
          <w:lang w:val="de-CH"/>
        </w:rPr>
      </w:pP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r w:rsidRPr="00C760F6">
        <w:rPr>
          <w:lang w:val="de-CH"/>
        </w:rPr>
        <w:tab/>
      </w:r>
      <w:bookmarkStart w:id="3" w:name="PLZ"/>
      <w:r w:rsidR="00394C3D" w:rsidRPr="00C760F6">
        <w:t>[--PLZ--]</w:t>
      </w:r>
      <w:bookmarkEnd w:id="3"/>
      <w:r w:rsidR="00394C3D" w:rsidRPr="00C760F6">
        <w:t xml:space="preserve"> </w:t>
      </w:r>
      <w:bookmarkStart w:id="4" w:name="Ort"/>
      <w:r w:rsidR="00394C3D" w:rsidRPr="00C760F6">
        <w:t>[--Ort--]</w:t>
      </w:r>
      <w:bookmarkEnd w:id="4"/>
    </w:p>
    <w:p w14:paraId="7CDB6846" w14:textId="77777777" w:rsidR="0060773C" w:rsidRDefault="0060773C" w:rsidP="00864BAD">
      <w:pPr>
        <w:spacing w:after="0" w:line="240" w:lineRule="auto"/>
        <w:rPr>
          <w:lang w:val="de-CH"/>
        </w:rPr>
      </w:pPr>
    </w:p>
    <w:p w14:paraId="083C482F" w14:textId="77777777" w:rsidR="00864BAD" w:rsidRDefault="00864BAD" w:rsidP="00864BAD">
      <w:pPr>
        <w:spacing w:after="0" w:line="240" w:lineRule="auto"/>
        <w:rPr>
          <w:lang w:val="de-CH"/>
        </w:rPr>
      </w:pPr>
    </w:p>
    <w:p w14:paraId="0BA9E534" w14:textId="313E6850" w:rsidR="00864BAD" w:rsidRPr="00864BAD" w:rsidRDefault="00EA7172" w:rsidP="00864BAD">
      <w:pPr>
        <w:spacing w:after="0" w:line="240" w:lineRule="auto"/>
        <w:rPr>
          <w:sz w:val="24"/>
          <w:szCs w:val="24"/>
          <w:u w:val="single"/>
          <w:lang w:val="de-CH"/>
        </w:rPr>
      </w:pPr>
      <w:bookmarkStart w:id="5" w:name="AuftragID"/>
      <w:r>
        <w:rPr>
          <w:sz w:val="24"/>
          <w:szCs w:val="24"/>
          <w:u w:val="single"/>
          <w:lang w:val="de-CH"/>
        </w:rPr>
        <w:t>[--AuftragI</w:t>
      </w:r>
      <w:r w:rsidR="00AE5914">
        <w:rPr>
          <w:sz w:val="24"/>
          <w:szCs w:val="24"/>
          <w:u w:val="single"/>
          <w:lang w:val="de-CH"/>
        </w:rPr>
        <w:t>D</w:t>
      </w:r>
      <w:r>
        <w:rPr>
          <w:sz w:val="24"/>
          <w:szCs w:val="24"/>
          <w:u w:val="single"/>
          <w:lang w:val="de-CH"/>
        </w:rPr>
        <w:t>--]</w:t>
      </w:r>
      <w:bookmarkEnd w:id="5"/>
      <w:r w:rsidR="00BE0F6F">
        <w:rPr>
          <w:sz w:val="24"/>
          <w:szCs w:val="24"/>
          <w:u w:val="single"/>
          <w:lang w:val="de-CH"/>
        </w:rPr>
        <w:t xml:space="preserve"> </w:t>
      </w:r>
      <w:r w:rsidR="00864BAD" w:rsidRPr="00864BAD">
        <w:rPr>
          <w:sz w:val="24"/>
          <w:szCs w:val="24"/>
          <w:u w:val="single"/>
          <w:lang w:val="de-CH"/>
        </w:rPr>
        <w:t xml:space="preserve">Rechnung für </w:t>
      </w:r>
      <w:r w:rsidR="000D66F9">
        <w:rPr>
          <w:sz w:val="24"/>
          <w:szCs w:val="24"/>
          <w:u w:val="single"/>
          <w:lang w:val="de-CH"/>
        </w:rPr>
        <w:t>Fotoshooting vom</w:t>
      </w:r>
      <w:r w:rsidR="008C24BB">
        <w:rPr>
          <w:sz w:val="24"/>
          <w:szCs w:val="24"/>
          <w:u w:val="single"/>
          <w:lang w:val="de-CH"/>
        </w:rPr>
        <w:t xml:space="preserve"> </w:t>
      </w:r>
      <w:bookmarkStart w:id="6" w:name="AuftragDatum"/>
      <w:r w:rsidR="008C24BB">
        <w:rPr>
          <w:sz w:val="24"/>
          <w:szCs w:val="24"/>
          <w:u w:val="single"/>
          <w:lang w:val="de-CH"/>
        </w:rPr>
        <w:t>[--AuftragDatum--]</w:t>
      </w:r>
      <w:bookmarkEnd w:id="6"/>
      <w:r w:rsidR="000D66F9">
        <w:rPr>
          <w:sz w:val="24"/>
          <w:szCs w:val="24"/>
          <w:u w:val="single"/>
          <w:lang w:val="de-CH"/>
        </w:rPr>
        <w:t xml:space="preserve"> </w:t>
      </w:r>
    </w:p>
    <w:p w14:paraId="0FCAC33A" w14:textId="0A9C6E09" w:rsidR="00864BAD" w:rsidRDefault="00864BAD" w:rsidP="00864BAD">
      <w:pPr>
        <w:spacing w:after="0" w:line="240" w:lineRule="auto"/>
        <w:rPr>
          <w:u w:val="single"/>
          <w:lang w:val="de-CH"/>
        </w:rPr>
      </w:pPr>
    </w:p>
    <w:p w14:paraId="70B0388C" w14:textId="0979E06B" w:rsidR="00864BAD" w:rsidRPr="006C32B7" w:rsidRDefault="00C92364" w:rsidP="006C32B7">
      <w:pPr>
        <w:pStyle w:val="ListParagraph"/>
        <w:numPr>
          <w:ilvl w:val="0"/>
          <w:numId w:val="2"/>
        </w:numPr>
        <w:spacing w:after="0" w:line="240" w:lineRule="auto"/>
        <w:rPr>
          <w:b/>
          <w:sz w:val="20"/>
          <w:szCs w:val="20"/>
          <w:lang w:val="de-CH"/>
        </w:rPr>
      </w:pPr>
      <w:bookmarkStart w:id="7" w:name="Rechnungsbeschreibung"/>
      <w:r>
        <w:rPr>
          <w:lang w:val="de-CH"/>
        </w:rPr>
        <w:t>[--</w:t>
      </w:r>
      <w:r w:rsidR="00C13512">
        <w:rPr>
          <w:lang w:val="de-CH"/>
        </w:rPr>
        <w:t>Rechnungsbeschreibung--]</w:t>
      </w:r>
      <w:bookmarkEnd w:id="7"/>
    </w:p>
    <w:p w14:paraId="337640B5" w14:textId="4F46FE09" w:rsidR="00864BAD" w:rsidRDefault="00864BAD" w:rsidP="00864BAD">
      <w:pPr>
        <w:spacing w:after="0" w:line="240" w:lineRule="auto"/>
        <w:rPr>
          <w:lang w:val="de-CH"/>
        </w:rPr>
      </w:pPr>
    </w:p>
    <w:p w14:paraId="5A9D1E51" w14:textId="0C749FAC" w:rsidR="00BE0F6F" w:rsidRDefault="00BE0F6F" w:rsidP="00864BAD">
      <w:pPr>
        <w:spacing w:after="0" w:line="240" w:lineRule="auto"/>
        <w:rPr>
          <w:lang w:val="de-CH"/>
        </w:rPr>
      </w:pPr>
    </w:p>
    <w:p w14:paraId="51896F24" w14:textId="02261606" w:rsidR="00061111" w:rsidRPr="00061111" w:rsidRDefault="007A3C17" w:rsidP="00864BAD">
      <w:pPr>
        <w:spacing w:after="0" w:line="240" w:lineRule="auto"/>
        <w:rPr>
          <w:b/>
          <w:lang w:val="de-CH"/>
        </w:rPr>
      </w:pPr>
      <w:r>
        <w:rPr>
          <w:lang w:val="de-CH"/>
        </w:rPr>
        <w:t>Rechnungsbetrag</w:t>
      </w:r>
      <w:r w:rsidR="00BA441A">
        <w:rPr>
          <w:lang w:val="de-CH"/>
        </w:rPr>
        <w:tab/>
      </w:r>
      <w:r w:rsidR="00BA441A">
        <w:rPr>
          <w:lang w:val="de-CH"/>
        </w:rPr>
        <w:tab/>
      </w:r>
      <w:r w:rsidR="00BA441A">
        <w:rPr>
          <w:lang w:val="de-CH"/>
        </w:rPr>
        <w:tab/>
      </w:r>
      <w:r w:rsidR="004454AB">
        <w:rPr>
          <w:lang w:val="de-CH"/>
        </w:rPr>
        <w:tab/>
      </w:r>
      <w:r w:rsidR="004454AB">
        <w:rPr>
          <w:lang w:val="de-CH"/>
        </w:rPr>
        <w:tab/>
      </w:r>
      <w:r w:rsidR="004454AB">
        <w:rPr>
          <w:lang w:val="de-CH"/>
        </w:rPr>
        <w:tab/>
      </w:r>
      <w:bookmarkStart w:id="8" w:name="Betrag"/>
      <w:r w:rsidR="002E2B0D">
        <w:rPr>
          <w:b/>
          <w:lang w:val="de-CH"/>
        </w:rPr>
        <w:t>[--Betrag--]</w:t>
      </w:r>
      <w:bookmarkEnd w:id="8"/>
    </w:p>
    <w:p w14:paraId="2079A061" w14:textId="37360ADB" w:rsidR="001527B0" w:rsidRPr="00061111" w:rsidRDefault="001527B0" w:rsidP="00864BAD">
      <w:pPr>
        <w:spacing w:after="0" w:line="240" w:lineRule="auto"/>
        <w:rPr>
          <w:b/>
          <w:lang w:val="de-CH"/>
        </w:rPr>
      </w:pPr>
    </w:p>
    <w:p w14:paraId="750A7D15" w14:textId="7F36B1B4" w:rsidR="00BE0F6F" w:rsidRDefault="00BE0F6F" w:rsidP="00864BAD">
      <w:pPr>
        <w:spacing w:after="0" w:line="240" w:lineRule="auto"/>
        <w:rPr>
          <w:b/>
          <w:lang w:val="de-CH"/>
        </w:rPr>
      </w:pPr>
    </w:p>
    <w:p w14:paraId="704C4A43" w14:textId="1CEEC6B0" w:rsidR="00324E47" w:rsidRDefault="00324E47" w:rsidP="00864BAD">
      <w:pPr>
        <w:spacing w:after="0" w:line="240" w:lineRule="auto"/>
        <w:rPr>
          <w:b/>
          <w:lang w:val="de-CH"/>
        </w:rPr>
      </w:pPr>
      <w:r>
        <w:rPr>
          <w:b/>
          <w:lang w:val="de-CH"/>
        </w:rPr>
        <w:t>Liste der Felder:</w:t>
      </w:r>
    </w:p>
    <w:p w14:paraId="3643291B" w14:textId="6E336C41" w:rsidR="00385E26" w:rsidRPr="00385E26" w:rsidRDefault="00385E26" w:rsidP="00385E26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lang w:val="de-CH"/>
        </w:rPr>
      </w:pPr>
      <w:r w:rsidRPr="00385E26">
        <w:rPr>
          <w:rFonts w:ascii="Calibri" w:eastAsia="Times New Roman" w:hAnsi="Calibri" w:cs="Calibri"/>
          <w:i/>
          <w:iCs/>
          <w:color w:val="000000"/>
          <w:lang w:val="de-CH"/>
        </w:rPr>
        <w:t xml:space="preserve">Die "Key Wörter" müssen als "Textmarke" (Bookmark) im Word </w:t>
      </w:r>
      <w:r w:rsidR="00057C8F" w:rsidRPr="00385E26">
        <w:rPr>
          <w:rFonts w:ascii="Calibri" w:eastAsia="Times New Roman" w:hAnsi="Calibri" w:cs="Calibri"/>
          <w:i/>
          <w:iCs/>
          <w:color w:val="000000"/>
          <w:lang w:val="de-CH"/>
        </w:rPr>
        <w:t>Dokument</w:t>
      </w:r>
      <w:r w:rsidRPr="00385E26">
        <w:rPr>
          <w:rFonts w:ascii="Calibri" w:eastAsia="Times New Roman" w:hAnsi="Calibri" w:cs="Calibri"/>
          <w:i/>
          <w:iCs/>
          <w:color w:val="000000"/>
          <w:lang w:val="de-CH"/>
        </w:rPr>
        <w:t xml:space="preserve"> eingetragen sein!</w:t>
      </w:r>
    </w:p>
    <w:p w14:paraId="0B4B2732" w14:textId="27622AE5" w:rsidR="00385E26" w:rsidRDefault="00385E26" w:rsidP="00864BAD">
      <w:pPr>
        <w:spacing w:after="0" w:line="240" w:lineRule="auto"/>
        <w:rPr>
          <w:b/>
          <w:lang w:val="de-CH"/>
        </w:rPr>
      </w:pPr>
    </w:p>
    <w:tbl>
      <w:tblPr>
        <w:tblStyle w:val="PlainTable3"/>
        <w:tblW w:w="10065" w:type="dxa"/>
        <w:tblLook w:val="04A0" w:firstRow="1" w:lastRow="0" w:firstColumn="1" w:lastColumn="0" w:noHBand="0" w:noVBand="1"/>
      </w:tblPr>
      <w:tblGrid>
        <w:gridCol w:w="2812"/>
        <w:gridCol w:w="7253"/>
      </w:tblGrid>
      <w:tr w:rsidR="00B8089C" w:rsidRPr="00B8089C" w14:paraId="1FD192EC" w14:textId="77777777" w:rsidTr="00312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8" w:type="dxa"/>
            <w:noWrap/>
          </w:tcPr>
          <w:p w14:paraId="11FFBE05" w14:textId="33436F26" w:rsidR="00B8089C" w:rsidRPr="00B8089C" w:rsidRDefault="00B8089C" w:rsidP="00B8089C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Feldname</w:t>
            </w:r>
          </w:p>
        </w:tc>
        <w:tc>
          <w:tcPr>
            <w:tcW w:w="7397" w:type="dxa"/>
          </w:tcPr>
          <w:p w14:paraId="1B29709A" w14:textId="02AFEB4A" w:rsidR="00B8089C" w:rsidRPr="00B8089C" w:rsidRDefault="00B8089C" w:rsidP="00B80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Feldwert</w:t>
            </w:r>
          </w:p>
        </w:tc>
      </w:tr>
      <w:tr w:rsidR="00B8089C" w:rsidRPr="00B8089C" w14:paraId="62940985" w14:textId="4B476D16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7A1A6B51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Name</w:t>
            </w:r>
          </w:p>
        </w:tc>
        <w:tc>
          <w:tcPr>
            <w:tcW w:w="7397" w:type="dxa"/>
          </w:tcPr>
          <w:p w14:paraId="0E30D490" w14:textId="4205B70E" w:rsidR="00B8089C" w:rsidRPr="00AB11EE" w:rsidRDefault="00B8089C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[--Name--]</w:t>
            </w:r>
          </w:p>
        </w:tc>
      </w:tr>
      <w:tr w:rsidR="00B8089C" w:rsidRPr="00B8089C" w14:paraId="3E6B6819" w14:textId="34393891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643E2056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Vorname</w:t>
            </w:r>
          </w:p>
        </w:tc>
        <w:tc>
          <w:tcPr>
            <w:tcW w:w="7397" w:type="dxa"/>
          </w:tcPr>
          <w:p w14:paraId="123BDDAF" w14:textId="4C8E2546" w:rsidR="00B8089C" w:rsidRPr="00AB11EE" w:rsidRDefault="00B8089C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[--Vorname--]</w:t>
            </w:r>
          </w:p>
        </w:tc>
      </w:tr>
      <w:tr w:rsidR="00B8089C" w:rsidRPr="00B8089C" w14:paraId="49F2F14A" w14:textId="15E5F209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39854D4A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Adresse</w:t>
            </w:r>
          </w:p>
        </w:tc>
        <w:tc>
          <w:tcPr>
            <w:tcW w:w="7397" w:type="dxa"/>
          </w:tcPr>
          <w:p w14:paraId="3182EF67" w14:textId="23B81800" w:rsidR="00B8089C" w:rsidRPr="00AB11EE" w:rsidRDefault="00B8089C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[--Adresse--]</w:t>
            </w:r>
          </w:p>
        </w:tc>
      </w:tr>
      <w:tr w:rsidR="00B8089C" w:rsidRPr="00B8089C" w14:paraId="3BEA6B16" w14:textId="2EB79176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081F82D2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PLZ</w:t>
            </w:r>
          </w:p>
        </w:tc>
        <w:tc>
          <w:tcPr>
            <w:tcW w:w="7397" w:type="dxa"/>
          </w:tcPr>
          <w:p w14:paraId="53542779" w14:textId="608C4065" w:rsidR="00B8089C" w:rsidRPr="00AB11EE" w:rsidRDefault="00B8089C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[--PLZ--]</w:t>
            </w:r>
          </w:p>
        </w:tc>
      </w:tr>
      <w:tr w:rsidR="00B8089C" w:rsidRPr="00B8089C" w14:paraId="44C38600" w14:textId="4CC4260B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2B1AF8B2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Ort</w:t>
            </w:r>
          </w:p>
        </w:tc>
        <w:tc>
          <w:tcPr>
            <w:tcW w:w="7397" w:type="dxa"/>
          </w:tcPr>
          <w:p w14:paraId="1BF4509C" w14:textId="50B2404A" w:rsidR="00B8089C" w:rsidRPr="00AB11EE" w:rsidRDefault="00B8089C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val="en-US"/>
              </w:rPr>
            </w:pPr>
            <w:r w:rsidRPr="00AB11EE">
              <w:rPr>
                <w:rFonts w:cstheme="minorHAnsi"/>
              </w:rPr>
              <w:t>[--Ort--]</w:t>
            </w:r>
          </w:p>
        </w:tc>
      </w:tr>
      <w:tr w:rsidR="00B8089C" w:rsidRPr="00B8089C" w14:paraId="2ABEFAEA" w14:textId="682B8848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1BF896D4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Mailadresse</w:t>
            </w:r>
          </w:p>
        </w:tc>
        <w:tc>
          <w:tcPr>
            <w:tcW w:w="7397" w:type="dxa"/>
          </w:tcPr>
          <w:p w14:paraId="6918150F" w14:textId="10598378" w:rsidR="00B8089C" w:rsidRPr="0031240D" w:rsidRDefault="00E35BB3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9" w:name="Mailadresse"/>
            <w:r w:rsidRPr="0031240D">
              <w:t>[--Mailadresse--]</w:t>
            </w:r>
            <w:bookmarkEnd w:id="9"/>
          </w:p>
        </w:tc>
      </w:tr>
      <w:tr w:rsidR="00B8089C" w:rsidRPr="00B8089C" w14:paraId="29FB835B" w14:textId="1343981E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7BACA9D0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Telefonnummer</w:t>
            </w:r>
          </w:p>
        </w:tc>
        <w:tc>
          <w:tcPr>
            <w:tcW w:w="7397" w:type="dxa"/>
          </w:tcPr>
          <w:p w14:paraId="232F7E88" w14:textId="6F0347C1" w:rsidR="00B8089C" w:rsidRPr="0031240D" w:rsidRDefault="00B543CD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0" w:name="Telefonnummer"/>
            <w:r w:rsidRPr="0031240D">
              <w:t>[--Telefonnummer--]</w:t>
            </w:r>
            <w:bookmarkEnd w:id="10"/>
          </w:p>
        </w:tc>
      </w:tr>
      <w:tr w:rsidR="00B8089C" w:rsidRPr="00B8089C" w14:paraId="4139E056" w14:textId="3585962C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30EAF807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KundenID</w:t>
            </w:r>
          </w:p>
        </w:tc>
        <w:tc>
          <w:tcPr>
            <w:tcW w:w="7397" w:type="dxa"/>
          </w:tcPr>
          <w:p w14:paraId="60DED513" w14:textId="47E28C96" w:rsidR="00B8089C" w:rsidRPr="00B8089C" w:rsidRDefault="00453926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1" w:name="KundenID"/>
            <w:r>
              <w:t>[--KundenID--]</w:t>
            </w:r>
            <w:bookmarkEnd w:id="11"/>
          </w:p>
        </w:tc>
      </w:tr>
      <w:tr w:rsidR="00B8089C" w:rsidRPr="00B8089C" w14:paraId="55FDC3AA" w14:textId="5B61EA55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64601B22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Kindervornamen</w:t>
            </w:r>
          </w:p>
        </w:tc>
        <w:tc>
          <w:tcPr>
            <w:tcW w:w="7397" w:type="dxa"/>
          </w:tcPr>
          <w:p w14:paraId="5667A83A" w14:textId="7B0B177C" w:rsidR="00B8089C" w:rsidRPr="0031240D" w:rsidRDefault="00A35F41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2" w:name="Kindervornamen"/>
            <w:r w:rsidRPr="0031240D">
              <w:t>[--Kindervornamen--]</w:t>
            </w:r>
            <w:bookmarkEnd w:id="12"/>
          </w:p>
        </w:tc>
      </w:tr>
      <w:tr w:rsidR="00B8089C" w:rsidRPr="00B8089C" w14:paraId="01550FBE" w14:textId="1FDFD12B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03482235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Rechnungsbeschreibung</w:t>
            </w:r>
          </w:p>
        </w:tc>
        <w:tc>
          <w:tcPr>
            <w:tcW w:w="7397" w:type="dxa"/>
          </w:tcPr>
          <w:p w14:paraId="68682A4C" w14:textId="01A4503D" w:rsidR="00B8089C" w:rsidRPr="00B8089C" w:rsidRDefault="00B8089C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de-CH"/>
              </w:rPr>
              <w:t>[--Rechnungsbeschreibung--]</w:t>
            </w:r>
          </w:p>
        </w:tc>
      </w:tr>
      <w:tr w:rsidR="00B8089C" w:rsidRPr="00B8089C" w14:paraId="1E9598E1" w14:textId="6E3D4F94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3749A040" w14:textId="15836A1E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Produktbesch</w:t>
            </w:r>
            <w:r w:rsidR="00C36282">
              <w:rPr>
                <w:rFonts w:ascii="Calibri" w:eastAsia="Times New Roman" w:hAnsi="Calibri" w:cs="Calibri"/>
                <w:color w:val="000000"/>
                <w:lang w:val="en-US"/>
              </w:rPr>
              <w:t>r</w:t>
            </w: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eibung</w:t>
            </w:r>
          </w:p>
        </w:tc>
        <w:tc>
          <w:tcPr>
            <w:tcW w:w="7397" w:type="dxa"/>
          </w:tcPr>
          <w:p w14:paraId="4122E04B" w14:textId="117529CA" w:rsidR="00B8089C" w:rsidRPr="00B8089C" w:rsidRDefault="00ED4A97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3" w:name="Produktbeschreibung"/>
            <w:r>
              <w:rPr>
                <w:lang w:val="de-CH"/>
              </w:rPr>
              <w:t>[--</w:t>
            </w:r>
            <w:r w:rsidR="00C36282">
              <w:rPr>
                <w:lang w:val="de-CH"/>
              </w:rPr>
              <w:t>Produktbeschreibung</w:t>
            </w:r>
            <w:r>
              <w:rPr>
                <w:lang w:val="de-CH"/>
              </w:rPr>
              <w:t>--]</w:t>
            </w:r>
            <w:bookmarkEnd w:id="13"/>
          </w:p>
        </w:tc>
      </w:tr>
      <w:tr w:rsidR="00B8089C" w:rsidRPr="00B8089C" w14:paraId="3C88BAC1" w14:textId="26E3628D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6C16AA1B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Preisliste</w:t>
            </w:r>
          </w:p>
        </w:tc>
        <w:tc>
          <w:tcPr>
            <w:tcW w:w="7397" w:type="dxa"/>
          </w:tcPr>
          <w:p w14:paraId="7C488EFD" w14:textId="36376C45" w:rsidR="00B8089C" w:rsidRPr="00B8089C" w:rsidRDefault="002A7DD9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4" w:name="Preisliste"/>
            <w:r>
              <w:rPr>
                <w:rFonts w:ascii="Calibri" w:eastAsia="Times New Roman" w:hAnsi="Calibri" w:cs="Calibri"/>
                <w:color w:val="000000"/>
                <w:lang w:val="en-US"/>
              </w:rPr>
              <w:t>[--Preisliste--]</w:t>
            </w:r>
            <w:bookmarkEnd w:id="14"/>
          </w:p>
        </w:tc>
      </w:tr>
      <w:tr w:rsidR="00B8089C" w:rsidRPr="00B8089C" w14:paraId="6BE8F611" w14:textId="091A245D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64715C25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AuftragID</w:t>
            </w:r>
          </w:p>
        </w:tc>
        <w:tc>
          <w:tcPr>
            <w:tcW w:w="7397" w:type="dxa"/>
          </w:tcPr>
          <w:p w14:paraId="4AF1B5C3" w14:textId="5843ABF1" w:rsidR="00B8089C" w:rsidRPr="0031240D" w:rsidRDefault="00B8089C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240D">
              <w:rPr>
                <w:rFonts w:ascii="Calibri" w:eastAsia="Times New Roman" w:hAnsi="Calibri" w:cs="Calibri"/>
                <w:color w:val="000000"/>
                <w:lang w:val="de-CH"/>
              </w:rPr>
              <w:t>[--AuftragID--]</w:t>
            </w:r>
          </w:p>
        </w:tc>
      </w:tr>
      <w:tr w:rsidR="00B8089C" w:rsidRPr="00B8089C" w14:paraId="7FE81ECB" w14:textId="1254E3DB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6334E954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Betrag</w:t>
            </w:r>
          </w:p>
        </w:tc>
        <w:tc>
          <w:tcPr>
            <w:tcW w:w="7397" w:type="dxa"/>
          </w:tcPr>
          <w:p w14:paraId="5DB60E04" w14:textId="58953966" w:rsidR="00B8089C" w:rsidRPr="00B8089C" w:rsidRDefault="00B8089C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bCs/>
                <w:color w:val="000000"/>
                <w:lang w:val="de-CH"/>
              </w:rPr>
              <w:t>[--Betrag--]</w:t>
            </w:r>
          </w:p>
        </w:tc>
      </w:tr>
      <w:tr w:rsidR="00B8089C" w:rsidRPr="00B8089C" w14:paraId="175E9E8D" w14:textId="16986071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06F24570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ESNummer</w:t>
            </w:r>
          </w:p>
        </w:tc>
        <w:tc>
          <w:tcPr>
            <w:tcW w:w="7397" w:type="dxa"/>
          </w:tcPr>
          <w:p w14:paraId="6EB8999A" w14:textId="36E22731" w:rsidR="00B8089C" w:rsidRPr="00B8089C" w:rsidRDefault="00E164B8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5" w:name="ESNummer"/>
            <w:r>
              <w:rPr>
                <w:rFonts w:ascii="Calibri" w:eastAsia="Times New Roman" w:hAnsi="Calibri" w:cs="Calibri"/>
                <w:color w:val="000000"/>
                <w:lang w:val="en-US"/>
              </w:rPr>
              <w:t>[--ESNummer--]</w:t>
            </w:r>
            <w:bookmarkEnd w:id="15"/>
          </w:p>
        </w:tc>
      </w:tr>
      <w:tr w:rsidR="00B8089C" w:rsidRPr="00B8089C" w14:paraId="116F5B7D" w14:textId="06DC7E6F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23F537EE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AuftragDatum</w:t>
            </w:r>
          </w:p>
        </w:tc>
        <w:tc>
          <w:tcPr>
            <w:tcW w:w="7397" w:type="dxa"/>
          </w:tcPr>
          <w:p w14:paraId="53EB2158" w14:textId="657713DC" w:rsidR="00B8089C" w:rsidRPr="0031240D" w:rsidRDefault="00B8089C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1240D">
              <w:rPr>
                <w:rFonts w:ascii="Calibri" w:eastAsia="Times New Roman" w:hAnsi="Calibri" w:cs="Calibri"/>
                <w:color w:val="000000"/>
                <w:lang w:val="de-CH"/>
              </w:rPr>
              <w:t>[--AuftragDatum--]</w:t>
            </w:r>
          </w:p>
        </w:tc>
      </w:tr>
      <w:tr w:rsidR="00B8089C" w:rsidRPr="00B8089C" w14:paraId="6B54A197" w14:textId="21831DB0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  <w:hideMark/>
          </w:tcPr>
          <w:p w14:paraId="78157C76" w14:textId="77777777" w:rsidR="00B8089C" w:rsidRPr="00B8089C" w:rsidRDefault="00B808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8089C">
              <w:rPr>
                <w:rFonts w:ascii="Calibri" w:eastAsia="Times New Roman" w:hAnsi="Calibri" w:cs="Calibri"/>
                <w:color w:val="000000"/>
                <w:lang w:val="en-US"/>
              </w:rPr>
              <w:t>Schlusssatz</w:t>
            </w:r>
          </w:p>
        </w:tc>
        <w:tc>
          <w:tcPr>
            <w:tcW w:w="7397" w:type="dxa"/>
          </w:tcPr>
          <w:p w14:paraId="3E169D50" w14:textId="25D70310" w:rsidR="00B8089C" w:rsidRPr="00B8089C" w:rsidRDefault="002970AA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16" w:name="Schlusssatz"/>
            <w:r>
              <w:rPr>
                <w:lang w:val="de-CH"/>
              </w:rPr>
              <w:t>[--Schlusssatz--]</w:t>
            </w:r>
            <w:bookmarkEnd w:id="16"/>
          </w:p>
        </w:tc>
      </w:tr>
      <w:tr w:rsidR="000F2FFA" w:rsidRPr="00B8089C" w14:paraId="5549784A" w14:textId="77777777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097DC337" w14:textId="3CBF5B6B" w:rsidR="000F2FFA" w:rsidRPr="00B8089C" w:rsidRDefault="000F2FFA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Currency</w:t>
            </w:r>
          </w:p>
        </w:tc>
        <w:tc>
          <w:tcPr>
            <w:tcW w:w="7397" w:type="dxa"/>
          </w:tcPr>
          <w:p w14:paraId="38B6BBA5" w14:textId="156A2C71" w:rsidR="000F2FFA" w:rsidRDefault="000F2FFA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[--Currency--]</w:t>
            </w:r>
          </w:p>
        </w:tc>
      </w:tr>
      <w:tr w:rsidR="00EB7A53" w:rsidRPr="00B8089C" w14:paraId="0CDBF65B" w14:textId="77777777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0FD9D118" w14:textId="2735E5D1" w:rsidR="00EB7A53" w:rsidRDefault="00EB7A53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IBAN</w:t>
            </w:r>
          </w:p>
        </w:tc>
        <w:tc>
          <w:tcPr>
            <w:tcW w:w="7397" w:type="dxa"/>
          </w:tcPr>
          <w:p w14:paraId="32374196" w14:textId="46D573C8" w:rsidR="00EB7A53" w:rsidRDefault="00EB7A53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[--IBAN--]</w:t>
            </w:r>
          </w:p>
        </w:tc>
      </w:tr>
      <w:tr w:rsidR="00EB7A53" w:rsidRPr="00B8089C" w14:paraId="1D0E1DD7" w14:textId="77777777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1745C44F" w14:textId="6A09642C" w:rsidR="00EB7A53" w:rsidRDefault="00257E07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7E07">
              <w:rPr>
                <w:rFonts w:ascii="Calibri" w:eastAsia="Times New Roman" w:hAnsi="Calibri" w:cs="Calibri"/>
                <w:color w:val="000000"/>
                <w:lang w:val="en-US"/>
              </w:rPr>
              <w:t>Empfängername</w:t>
            </w:r>
          </w:p>
        </w:tc>
        <w:tc>
          <w:tcPr>
            <w:tcW w:w="7397" w:type="dxa"/>
          </w:tcPr>
          <w:p w14:paraId="6A88CC2F" w14:textId="477A2354" w:rsidR="00EB7A53" w:rsidRDefault="008F4C5C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8F4C5C">
              <w:rPr>
                <w:lang w:val="de-CH"/>
              </w:rPr>
              <w:t>[--Empfängername--]</w:t>
            </w:r>
          </w:p>
        </w:tc>
      </w:tr>
      <w:tr w:rsidR="00257E07" w:rsidRPr="00B8089C" w14:paraId="00F73CCC" w14:textId="77777777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14FD4E00" w14:textId="14C98327" w:rsidR="00257E07" w:rsidRPr="00257E07" w:rsidRDefault="00257E07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57E07">
              <w:rPr>
                <w:rFonts w:ascii="Calibri" w:eastAsia="Times New Roman" w:hAnsi="Calibri" w:cs="Calibri"/>
                <w:color w:val="000000"/>
                <w:lang w:val="en-US"/>
              </w:rPr>
              <w:t>Empfängeradresse</w:t>
            </w:r>
          </w:p>
        </w:tc>
        <w:tc>
          <w:tcPr>
            <w:tcW w:w="7397" w:type="dxa"/>
          </w:tcPr>
          <w:p w14:paraId="54A60AC0" w14:textId="3C3F35FF" w:rsidR="00257E07" w:rsidRPr="008F4C5C" w:rsidRDefault="00257E07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257E07">
              <w:rPr>
                <w:lang w:val="de-CH"/>
              </w:rPr>
              <w:t>[--Empfängeradresse--]</w:t>
            </w:r>
          </w:p>
        </w:tc>
      </w:tr>
      <w:tr w:rsidR="00257E07" w:rsidRPr="00B8089C" w14:paraId="2D7273E4" w14:textId="77777777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310217A3" w14:textId="19F24B4A" w:rsidR="00257E07" w:rsidRPr="00257E07" w:rsidRDefault="00F9240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40C">
              <w:rPr>
                <w:rFonts w:ascii="Calibri" w:eastAsia="Times New Roman" w:hAnsi="Calibri" w:cs="Calibri"/>
                <w:color w:val="000000"/>
                <w:lang w:val="en-US"/>
              </w:rPr>
              <w:t>Empfängerwohnort</w:t>
            </w:r>
          </w:p>
        </w:tc>
        <w:tc>
          <w:tcPr>
            <w:tcW w:w="7397" w:type="dxa"/>
          </w:tcPr>
          <w:p w14:paraId="3851994A" w14:textId="21550BA7" w:rsidR="00257E07" w:rsidRPr="00257E07" w:rsidRDefault="00F9240C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F9240C">
              <w:rPr>
                <w:lang w:val="de-CH"/>
              </w:rPr>
              <w:t>Empfängerwohnort</w:t>
            </w:r>
            <w:r>
              <w:rPr>
                <w:lang w:val="de-CH"/>
              </w:rPr>
              <w:t>--]</w:t>
            </w:r>
          </w:p>
        </w:tc>
      </w:tr>
      <w:tr w:rsidR="00F9240C" w:rsidRPr="00B8089C" w14:paraId="28674A08" w14:textId="77777777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53216F9E" w14:textId="3E79B83A" w:rsidR="00F9240C" w:rsidRPr="00F9240C" w:rsidRDefault="00F9240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9240C">
              <w:rPr>
                <w:rFonts w:ascii="Calibri" w:eastAsia="Times New Roman" w:hAnsi="Calibri" w:cs="Calibri"/>
                <w:color w:val="000000"/>
                <w:lang w:val="en-US"/>
              </w:rPr>
              <w:t>Kundenname</w:t>
            </w:r>
          </w:p>
        </w:tc>
        <w:tc>
          <w:tcPr>
            <w:tcW w:w="7397" w:type="dxa"/>
          </w:tcPr>
          <w:p w14:paraId="44C3D8F7" w14:textId="19A9A4D1" w:rsidR="00F9240C" w:rsidRDefault="00F9240C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F9240C">
              <w:rPr>
                <w:lang w:val="de-CH"/>
              </w:rPr>
              <w:t>Kundenname</w:t>
            </w:r>
            <w:r>
              <w:rPr>
                <w:lang w:val="de-CH"/>
              </w:rPr>
              <w:t>--]</w:t>
            </w:r>
          </w:p>
        </w:tc>
      </w:tr>
      <w:tr w:rsidR="00F9240C" w:rsidRPr="00B8089C" w14:paraId="0DC97030" w14:textId="77777777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5243DE97" w14:textId="4FB03FE7" w:rsidR="00F9240C" w:rsidRPr="00F9240C" w:rsidRDefault="00A5615F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615F">
              <w:rPr>
                <w:rFonts w:ascii="Calibri" w:eastAsia="Times New Roman" w:hAnsi="Calibri" w:cs="Calibri"/>
                <w:color w:val="000000"/>
                <w:lang w:val="en-US"/>
              </w:rPr>
              <w:t>Kundenadresse</w:t>
            </w:r>
          </w:p>
        </w:tc>
        <w:tc>
          <w:tcPr>
            <w:tcW w:w="7397" w:type="dxa"/>
          </w:tcPr>
          <w:p w14:paraId="10BF165C" w14:textId="5FA36C79" w:rsidR="00F9240C" w:rsidRDefault="00A5615F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A5615F">
              <w:rPr>
                <w:lang w:val="de-CH"/>
              </w:rPr>
              <w:t>Kundenadresse</w:t>
            </w:r>
            <w:r>
              <w:rPr>
                <w:lang w:val="de-CH"/>
              </w:rPr>
              <w:t>--]</w:t>
            </w:r>
          </w:p>
        </w:tc>
      </w:tr>
      <w:tr w:rsidR="00A5615F" w:rsidRPr="00B8089C" w14:paraId="6A08FD61" w14:textId="77777777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14B5B75F" w14:textId="4110ED34" w:rsidR="00A5615F" w:rsidRPr="00A5615F" w:rsidRDefault="00A5615F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615F">
              <w:rPr>
                <w:rFonts w:ascii="Calibri" w:eastAsia="Times New Roman" w:hAnsi="Calibri" w:cs="Calibri"/>
                <w:color w:val="000000"/>
                <w:lang w:val="en-US"/>
              </w:rPr>
              <w:t>Kundenwohnort</w:t>
            </w:r>
          </w:p>
        </w:tc>
        <w:tc>
          <w:tcPr>
            <w:tcW w:w="7397" w:type="dxa"/>
          </w:tcPr>
          <w:p w14:paraId="1A487DA6" w14:textId="72E3ACD0" w:rsidR="00A5615F" w:rsidRDefault="00A5615F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A5615F">
              <w:rPr>
                <w:lang w:val="de-CH"/>
              </w:rPr>
              <w:t>Kundenwohnort</w:t>
            </w:r>
            <w:r>
              <w:rPr>
                <w:lang w:val="de-CH"/>
              </w:rPr>
              <w:t>--]</w:t>
            </w:r>
          </w:p>
        </w:tc>
      </w:tr>
      <w:tr w:rsidR="00A5615F" w:rsidRPr="00B8089C" w14:paraId="3662D842" w14:textId="77777777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7EA60696" w14:textId="1E9CDD4D" w:rsidR="00A5615F" w:rsidRPr="00A5615F" w:rsidRDefault="00A5615F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5615F">
              <w:rPr>
                <w:rFonts w:ascii="Calibri" w:eastAsia="Times New Roman" w:hAnsi="Calibri" w:cs="Calibri"/>
                <w:color w:val="000000"/>
                <w:lang w:val="en-US"/>
              </w:rPr>
              <w:t>Amount</w:t>
            </w:r>
          </w:p>
        </w:tc>
        <w:tc>
          <w:tcPr>
            <w:tcW w:w="7397" w:type="dxa"/>
          </w:tcPr>
          <w:p w14:paraId="42579E5B" w14:textId="69B0559F" w:rsidR="00A5615F" w:rsidRDefault="00A5615F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A5615F">
              <w:rPr>
                <w:lang w:val="de-CH"/>
              </w:rPr>
              <w:t>Amount</w:t>
            </w:r>
            <w:r>
              <w:rPr>
                <w:lang w:val="de-CH"/>
              </w:rPr>
              <w:t>--]</w:t>
            </w:r>
          </w:p>
        </w:tc>
      </w:tr>
      <w:tr w:rsidR="00A5615F" w:rsidRPr="00B8089C" w14:paraId="5947A1F2" w14:textId="77777777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346B0026" w14:textId="3194E175" w:rsidR="00A5615F" w:rsidRPr="00A5615F" w:rsidRDefault="00916C40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16C40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UnstructureMessage</w:t>
            </w:r>
          </w:p>
        </w:tc>
        <w:tc>
          <w:tcPr>
            <w:tcW w:w="7397" w:type="dxa"/>
          </w:tcPr>
          <w:p w14:paraId="07F190AB" w14:textId="1C516B80" w:rsidR="00A5615F" w:rsidRDefault="00916C40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916C40">
              <w:rPr>
                <w:lang w:val="de-CH"/>
              </w:rPr>
              <w:t>UnstructureMessage</w:t>
            </w:r>
            <w:r>
              <w:rPr>
                <w:lang w:val="de-CH"/>
              </w:rPr>
              <w:t>--]</w:t>
            </w:r>
          </w:p>
        </w:tc>
      </w:tr>
      <w:tr w:rsidR="00916C40" w:rsidRPr="00B8089C" w14:paraId="4D215790" w14:textId="77777777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6AF87A42" w14:textId="326C2B9A" w:rsidR="00916C40" w:rsidRPr="00916C40" w:rsidRDefault="00916C40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16C40">
              <w:rPr>
                <w:rFonts w:ascii="Calibri" w:eastAsia="Times New Roman" w:hAnsi="Calibri" w:cs="Calibri"/>
                <w:color w:val="000000"/>
                <w:lang w:val="en-US"/>
              </w:rPr>
              <w:t>BillInformation</w:t>
            </w:r>
          </w:p>
        </w:tc>
        <w:tc>
          <w:tcPr>
            <w:tcW w:w="7397" w:type="dxa"/>
          </w:tcPr>
          <w:p w14:paraId="59773461" w14:textId="5125E15E" w:rsidR="00916C40" w:rsidRDefault="00916C40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916C40">
              <w:rPr>
                <w:lang w:val="de-CH"/>
              </w:rPr>
              <w:t>BillInformation</w:t>
            </w:r>
            <w:r>
              <w:rPr>
                <w:lang w:val="de-CH"/>
              </w:rPr>
              <w:t>--]</w:t>
            </w:r>
          </w:p>
        </w:tc>
      </w:tr>
      <w:tr w:rsidR="0042339C" w:rsidRPr="00B8089C" w14:paraId="7D0FF0DE" w14:textId="77777777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7726A599" w14:textId="603967A8" w:rsidR="0042339C" w:rsidRPr="00916C40" w:rsidRDefault="004233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39C">
              <w:rPr>
                <w:rFonts w:ascii="Calibri" w:eastAsia="Times New Roman" w:hAnsi="Calibri" w:cs="Calibri"/>
                <w:color w:val="000000"/>
                <w:lang w:val="en-US"/>
              </w:rPr>
              <w:t>Filename</w:t>
            </w:r>
          </w:p>
        </w:tc>
        <w:tc>
          <w:tcPr>
            <w:tcW w:w="7397" w:type="dxa"/>
          </w:tcPr>
          <w:p w14:paraId="20ABE229" w14:textId="2BC8F290" w:rsidR="0042339C" w:rsidRDefault="0042339C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42339C">
              <w:rPr>
                <w:lang w:val="de-CH"/>
              </w:rPr>
              <w:t>Filename</w:t>
            </w:r>
            <w:r>
              <w:rPr>
                <w:lang w:val="de-CH"/>
              </w:rPr>
              <w:t>--]</w:t>
            </w:r>
          </w:p>
        </w:tc>
      </w:tr>
      <w:tr w:rsidR="0042339C" w:rsidRPr="00B8089C" w14:paraId="2DFD232C" w14:textId="77777777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24750C3D" w14:textId="7D29B684" w:rsidR="0042339C" w:rsidRPr="0042339C" w:rsidRDefault="0042339C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2339C">
              <w:rPr>
                <w:rFonts w:ascii="Calibri" w:eastAsia="Times New Roman" w:hAnsi="Calibri" w:cs="Calibri"/>
                <w:color w:val="000000"/>
                <w:lang w:val="en-US"/>
              </w:rPr>
              <w:t>Filepath</w:t>
            </w:r>
          </w:p>
        </w:tc>
        <w:tc>
          <w:tcPr>
            <w:tcW w:w="7397" w:type="dxa"/>
          </w:tcPr>
          <w:p w14:paraId="39633536" w14:textId="15BADB0C" w:rsidR="0042339C" w:rsidRDefault="0042339C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[--</w:t>
            </w:r>
            <w:r w:rsidRPr="0042339C">
              <w:rPr>
                <w:lang w:val="de-CH"/>
              </w:rPr>
              <w:t>Filepath</w:t>
            </w:r>
            <w:r>
              <w:rPr>
                <w:lang w:val="de-CH"/>
              </w:rPr>
              <w:t>--]</w:t>
            </w:r>
          </w:p>
        </w:tc>
      </w:tr>
      <w:tr w:rsidR="0031240D" w:rsidRPr="00B8089C" w14:paraId="7D9B9599" w14:textId="77777777" w:rsidTr="00312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35664E70" w14:textId="2E358FB3" w:rsidR="0031240D" w:rsidRPr="0042339C" w:rsidRDefault="0031240D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SCOR</w:t>
            </w:r>
          </w:p>
        </w:tc>
        <w:tc>
          <w:tcPr>
            <w:tcW w:w="7397" w:type="dxa"/>
          </w:tcPr>
          <w:p w14:paraId="30DBDC34" w14:textId="0EAB08F4" w:rsidR="0031240D" w:rsidRDefault="0031240D" w:rsidP="00B8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[--SCOR--]</w:t>
            </w:r>
          </w:p>
        </w:tc>
      </w:tr>
      <w:tr w:rsidR="0046785E" w:rsidRPr="00B8089C" w14:paraId="207E60CB" w14:textId="77777777" w:rsidTr="003124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  <w:noWrap/>
          </w:tcPr>
          <w:p w14:paraId="478EBCB0" w14:textId="3DB2A210" w:rsidR="0046785E" w:rsidRDefault="0046785E" w:rsidP="00B8089C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DOCtemplate</w:t>
            </w:r>
          </w:p>
        </w:tc>
        <w:tc>
          <w:tcPr>
            <w:tcW w:w="7397" w:type="dxa"/>
          </w:tcPr>
          <w:p w14:paraId="49E99177" w14:textId="7CBFCA93" w:rsidR="0046785E" w:rsidRDefault="0046785E" w:rsidP="00B8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[--DocTemplate--]</w:t>
            </w:r>
          </w:p>
        </w:tc>
      </w:tr>
    </w:tbl>
    <w:p w14:paraId="759D1176" w14:textId="1898C4E7" w:rsidR="00324E47" w:rsidRDefault="00324E47" w:rsidP="00864BAD">
      <w:pPr>
        <w:spacing w:after="0" w:line="240" w:lineRule="auto"/>
        <w:rPr>
          <w:b/>
          <w:lang w:val="de-CH"/>
        </w:rPr>
      </w:pPr>
    </w:p>
    <w:p w14:paraId="43D4338C" w14:textId="444D965A" w:rsidR="00021C9E" w:rsidRDefault="00021C9E" w:rsidP="00864BAD">
      <w:pPr>
        <w:spacing w:after="0" w:line="240" w:lineRule="auto"/>
        <w:rPr>
          <w:rFonts w:cstheme="minorHAnsi"/>
        </w:rPr>
      </w:pPr>
      <w:r>
        <w:rPr>
          <w:b/>
          <w:lang w:val="de-CH"/>
        </w:rPr>
        <w:t xml:space="preserve">Test: </w:t>
      </w:r>
      <w:r w:rsidRPr="00AB11EE">
        <w:rPr>
          <w:rFonts w:cstheme="minorHAnsi"/>
        </w:rPr>
        <w:t>[--Name--]</w:t>
      </w:r>
      <w:r>
        <w:rPr>
          <w:rFonts w:cstheme="minorHAnsi"/>
        </w:rPr>
        <w:t xml:space="preserve"> </w:t>
      </w:r>
      <w:r w:rsidRPr="00AB11EE">
        <w:rPr>
          <w:rFonts w:cstheme="minorHAnsi"/>
        </w:rPr>
        <w:t>[--Vorname--]</w:t>
      </w:r>
      <w:r w:rsidR="00066D62">
        <w:rPr>
          <w:rFonts w:cstheme="minorHAnsi"/>
        </w:rPr>
        <w:t xml:space="preserve"> from template [--DocTemplate--].</w:t>
      </w:r>
    </w:p>
    <w:p w14:paraId="13FB253C" w14:textId="24D03B13" w:rsidR="007826C7" w:rsidRDefault="007826C7" w:rsidP="00864BAD">
      <w:pPr>
        <w:spacing w:after="0" w:line="240" w:lineRule="auto"/>
        <w:rPr>
          <w:rFonts w:cstheme="minorHAnsi"/>
        </w:rPr>
      </w:pPr>
    </w:p>
    <w:p w14:paraId="63771E4B" w14:textId="6BD20DA4" w:rsidR="007826C7" w:rsidRDefault="007826C7" w:rsidP="00864BAD">
      <w:pPr>
        <w:spacing w:after="0" w:line="240" w:lineRule="auto"/>
        <w:rPr>
          <w:rFonts w:cstheme="minorHAnsi"/>
        </w:rPr>
      </w:pPr>
    </w:p>
    <w:p w14:paraId="74624A15" w14:textId="79C0EB0E" w:rsidR="007826C7" w:rsidRDefault="007826C7" w:rsidP="00864BAD">
      <w:pPr>
        <w:spacing w:after="0" w:line="240" w:lineRule="auto"/>
        <w:rPr>
          <w:rFonts w:cstheme="minorHAnsi"/>
        </w:rPr>
      </w:pPr>
    </w:p>
    <w:p w14:paraId="7ED5D89D" w14:textId="77777777" w:rsidR="007826C7" w:rsidRDefault="007826C7" w:rsidP="00864BAD">
      <w:pPr>
        <w:spacing w:after="0" w:line="240" w:lineRule="auto"/>
        <w:rPr>
          <w:bCs/>
          <w:lang w:val="de-CH"/>
        </w:rPr>
      </w:pPr>
    </w:p>
    <w:p w14:paraId="26A207EB" w14:textId="52B71E39" w:rsidR="00944C64" w:rsidRDefault="00944C64" w:rsidP="00864BAD">
      <w:pPr>
        <w:spacing w:after="0" w:line="240" w:lineRule="auto"/>
        <w:rPr>
          <w:bCs/>
          <w:lang w:val="de-CH"/>
        </w:rPr>
      </w:pPr>
    </w:p>
    <w:sectPr w:rsidR="00944C64" w:rsidSect="007826C7">
      <w:headerReference w:type="default" r:id="rId8"/>
      <w:pgSz w:w="11906" w:h="16838"/>
      <w:pgMar w:top="1418" w:right="244" w:bottom="249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CFDEF" w14:textId="77777777" w:rsidR="006E0B3C" w:rsidRDefault="006E0B3C" w:rsidP="005B315B">
      <w:pPr>
        <w:spacing w:after="0" w:line="240" w:lineRule="auto"/>
      </w:pPr>
      <w:r>
        <w:separator/>
      </w:r>
    </w:p>
  </w:endnote>
  <w:endnote w:type="continuationSeparator" w:id="0">
    <w:p w14:paraId="6F8FF6E1" w14:textId="77777777" w:rsidR="006E0B3C" w:rsidRDefault="006E0B3C" w:rsidP="005B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91A99" w14:textId="77777777" w:rsidR="006E0B3C" w:rsidRDefault="006E0B3C" w:rsidP="005B315B">
      <w:pPr>
        <w:spacing w:after="0" w:line="240" w:lineRule="auto"/>
      </w:pPr>
      <w:r>
        <w:separator/>
      </w:r>
    </w:p>
  </w:footnote>
  <w:footnote w:type="continuationSeparator" w:id="0">
    <w:p w14:paraId="6AA89E0D" w14:textId="77777777" w:rsidR="006E0B3C" w:rsidRDefault="006E0B3C" w:rsidP="005B3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98" w:type="pct"/>
      <w:tblInd w:w="-726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3853"/>
      <w:gridCol w:w="7602"/>
    </w:tblGrid>
    <w:tr w:rsidR="00237AB1" w14:paraId="5A2F96B0" w14:textId="77777777" w:rsidTr="00496051">
      <w:trPr>
        <w:trHeight w:val="303"/>
      </w:trPr>
      <w:tc>
        <w:tcPr>
          <w:tcW w:w="3853" w:type="dxa"/>
          <w:tcBorders>
            <w:right w:val="nil"/>
          </w:tcBorders>
        </w:tcPr>
        <w:p w14:paraId="349F1B6D" w14:textId="062F4DBB" w:rsidR="00237AB1" w:rsidRDefault="00BE7C5E" w:rsidP="005B315B">
          <w:pPr>
            <w:pStyle w:val="Head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BE7C5E">
            <w:rPr>
              <w:rFonts w:asciiTheme="majorHAnsi" w:eastAsiaTheme="majorEastAsia" w:hAnsiTheme="majorHAnsi" w:cstheme="majorBidi"/>
              <w:noProof/>
              <w:sz w:val="36"/>
              <w:szCs w:val="36"/>
              <w:lang w:val="de-CH" w:eastAsia="de-CH"/>
            </w:rPr>
            <w:drawing>
              <wp:inline distT="0" distB="0" distL="0" distR="0" wp14:anchorId="5C0817CA" wp14:editId="3D859798">
                <wp:extent cx="1133100" cy="755400"/>
                <wp:effectExtent l="0" t="0" r="0" b="0"/>
                <wp:docPr id="1" name="Bild 1" descr="DSC0948520x2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SC0948520x20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100" cy="75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3" w:type="dxa"/>
          <w:tcBorders>
            <w:left w:val="nil"/>
            <w:bottom w:val="single" w:sz="18" w:space="0" w:color="808080" w:themeColor="background1" w:themeShade="80"/>
          </w:tcBorders>
        </w:tcPr>
        <w:p w14:paraId="56EBE1BD" w14:textId="77777777" w:rsidR="00237AB1" w:rsidRPr="005B315B" w:rsidRDefault="00237AB1" w:rsidP="005B315B">
          <w:pPr>
            <w:pStyle w:val="Header"/>
            <w:jc w:val="right"/>
            <w:rPr>
              <w:rFonts w:eastAsiaTheme="majorEastAsia" w:cstheme="majorBidi"/>
              <w:sz w:val="36"/>
              <w:szCs w:val="36"/>
            </w:rPr>
          </w:pPr>
          <w:r w:rsidRPr="005B315B">
            <w:rPr>
              <w:rFonts w:eastAsiaTheme="majorEastAsia" w:cstheme="majorBidi"/>
              <w:sz w:val="36"/>
              <w:szCs w:val="36"/>
            </w:rPr>
            <w:t>www.</w:t>
          </w:r>
          <w:r>
            <w:rPr>
              <w:rFonts w:eastAsiaTheme="majorEastAsia" w:cstheme="majorBidi"/>
              <w:b/>
              <w:sz w:val="44"/>
              <w:szCs w:val="36"/>
            </w:rPr>
            <w:t>f</w:t>
          </w:r>
          <w:r w:rsidRPr="005B315B">
            <w:rPr>
              <w:rFonts w:eastAsiaTheme="majorEastAsia" w:cstheme="majorBidi"/>
              <w:b/>
              <w:sz w:val="44"/>
              <w:szCs w:val="36"/>
            </w:rPr>
            <w:t>otoleu</w:t>
          </w:r>
          <w:r w:rsidRPr="005B315B">
            <w:rPr>
              <w:rFonts w:eastAsiaTheme="majorEastAsia" w:cstheme="majorBidi"/>
              <w:sz w:val="36"/>
              <w:szCs w:val="36"/>
            </w:rPr>
            <w:t>.net</w:t>
          </w:r>
        </w:p>
        <w:p w14:paraId="323FF1E4" w14:textId="77777777" w:rsidR="00237AB1" w:rsidRDefault="00237AB1" w:rsidP="005B315B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 w:rsidRPr="005B315B">
            <w:rPr>
              <w:rFonts w:eastAsiaTheme="majorEastAsia" w:cstheme="majorBidi"/>
              <w:bCs/>
              <w:sz w:val="32"/>
              <w:szCs w:val="36"/>
            </w:rPr>
            <w:t>Anita Imfeld-Leu</w:t>
          </w:r>
        </w:p>
      </w:tc>
    </w:tr>
  </w:tbl>
  <w:p w14:paraId="6EB4B620" w14:textId="77777777" w:rsidR="00237AB1" w:rsidRDefault="00237AB1">
    <w:pPr>
      <w:pStyle w:val="Header"/>
    </w:pPr>
  </w:p>
  <w:p w14:paraId="25BBE1D0" w14:textId="77777777" w:rsidR="00383787" w:rsidRDefault="003837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F3884"/>
    <w:multiLevelType w:val="hybridMultilevel"/>
    <w:tmpl w:val="D682FB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BF"/>
    <w:rsid w:val="00021C9E"/>
    <w:rsid w:val="00036BFE"/>
    <w:rsid w:val="00036EA4"/>
    <w:rsid w:val="000557F0"/>
    <w:rsid w:val="0005768E"/>
    <w:rsid w:val="00057C8F"/>
    <w:rsid w:val="00061111"/>
    <w:rsid w:val="00066D62"/>
    <w:rsid w:val="000673EF"/>
    <w:rsid w:val="000A7CD7"/>
    <w:rsid w:val="000B0CA3"/>
    <w:rsid w:val="000D66F9"/>
    <w:rsid w:val="000F2FFA"/>
    <w:rsid w:val="000F6AD7"/>
    <w:rsid w:val="00126D87"/>
    <w:rsid w:val="00130110"/>
    <w:rsid w:val="0013122A"/>
    <w:rsid w:val="00133D2B"/>
    <w:rsid w:val="001527B0"/>
    <w:rsid w:val="00182D33"/>
    <w:rsid w:val="001950C6"/>
    <w:rsid w:val="001F008A"/>
    <w:rsid w:val="001F0C82"/>
    <w:rsid w:val="00221648"/>
    <w:rsid w:val="002312A5"/>
    <w:rsid w:val="00237AB1"/>
    <w:rsid w:val="00257E07"/>
    <w:rsid w:val="0027560B"/>
    <w:rsid w:val="00281810"/>
    <w:rsid w:val="00283D6C"/>
    <w:rsid w:val="002970AA"/>
    <w:rsid w:val="002A7DD9"/>
    <w:rsid w:val="002C2140"/>
    <w:rsid w:val="002E2B0D"/>
    <w:rsid w:val="002E68D6"/>
    <w:rsid w:val="00307D12"/>
    <w:rsid w:val="0031240D"/>
    <w:rsid w:val="00317035"/>
    <w:rsid w:val="00324E47"/>
    <w:rsid w:val="003344C8"/>
    <w:rsid w:val="00366A7B"/>
    <w:rsid w:val="00377841"/>
    <w:rsid w:val="00383787"/>
    <w:rsid w:val="00385E26"/>
    <w:rsid w:val="00393774"/>
    <w:rsid w:val="00394C3D"/>
    <w:rsid w:val="003C5F94"/>
    <w:rsid w:val="003D2B84"/>
    <w:rsid w:val="003E182A"/>
    <w:rsid w:val="003F0C03"/>
    <w:rsid w:val="003F38E2"/>
    <w:rsid w:val="00410CF7"/>
    <w:rsid w:val="0042109F"/>
    <w:rsid w:val="0042339C"/>
    <w:rsid w:val="00427CFE"/>
    <w:rsid w:val="004337EE"/>
    <w:rsid w:val="00433918"/>
    <w:rsid w:val="004454AB"/>
    <w:rsid w:val="0045117E"/>
    <w:rsid w:val="00453926"/>
    <w:rsid w:val="0046785E"/>
    <w:rsid w:val="00486747"/>
    <w:rsid w:val="00496051"/>
    <w:rsid w:val="004A34FF"/>
    <w:rsid w:val="004B6CDE"/>
    <w:rsid w:val="004E57A7"/>
    <w:rsid w:val="004E6401"/>
    <w:rsid w:val="004E7C9A"/>
    <w:rsid w:val="0050346C"/>
    <w:rsid w:val="0052081B"/>
    <w:rsid w:val="00556C9C"/>
    <w:rsid w:val="00581251"/>
    <w:rsid w:val="00592A3C"/>
    <w:rsid w:val="005A41B1"/>
    <w:rsid w:val="005B315B"/>
    <w:rsid w:val="005E74C5"/>
    <w:rsid w:val="005F5635"/>
    <w:rsid w:val="00600807"/>
    <w:rsid w:val="006073F7"/>
    <w:rsid w:val="0060773C"/>
    <w:rsid w:val="00612D30"/>
    <w:rsid w:val="00613751"/>
    <w:rsid w:val="00615BB6"/>
    <w:rsid w:val="00620605"/>
    <w:rsid w:val="006709B3"/>
    <w:rsid w:val="00686EA9"/>
    <w:rsid w:val="00690895"/>
    <w:rsid w:val="00691D4B"/>
    <w:rsid w:val="006C32B7"/>
    <w:rsid w:val="006D1B07"/>
    <w:rsid w:val="006E0B3C"/>
    <w:rsid w:val="006E1A76"/>
    <w:rsid w:val="007322C1"/>
    <w:rsid w:val="00740CE4"/>
    <w:rsid w:val="0074495A"/>
    <w:rsid w:val="0075190B"/>
    <w:rsid w:val="00763643"/>
    <w:rsid w:val="0076746D"/>
    <w:rsid w:val="007826C7"/>
    <w:rsid w:val="007828A0"/>
    <w:rsid w:val="00785E01"/>
    <w:rsid w:val="007A2858"/>
    <w:rsid w:val="007A3C17"/>
    <w:rsid w:val="007B070B"/>
    <w:rsid w:val="007C7655"/>
    <w:rsid w:val="007D3339"/>
    <w:rsid w:val="007D35B9"/>
    <w:rsid w:val="007F438E"/>
    <w:rsid w:val="007F748E"/>
    <w:rsid w:val="00857748"/>
    <w:rsid w:val="00862F07"/>
    <w:rsid w:val="00864BAD"/>
    <w:rsid w:val="00876F55"/>
    <w:rsid w:val="00892DC0"/>
    <w:rsid w:val="00895CDD"/>
    <w:rsid w:val="008A2B0C"/>
    <w:rsid w:val="008A5524"/>
    <w:rsid w:val="008B0BCC"/>
    <w:rsid w:val="008C24BB"/>
    <w:rsid w:val="008F4C5C"/>
    <w:rsid w:val="00916C40"/>
    <w:rsid w:val="00944C64"/>
    <w:rsid w:val="00945D31"/>
    <w:rsid w:val="0095610E"/>
    <w:rsid w:val="00973D0B"/>
    <w:rsid w:val="00982037"/>
    <w:rsid w:val="009B37B9"/>
    <w:rsid w:val="009B3A3E"/>
    <w:rsid w:val="009E6B6A"/>
    <w:rsid w:val="00A3106A"/>
    <w:rsid w:val="00A3355B"/>
    <w:rsid w:val="00A35F41"/>
    <w:rsid w:val="00A36570"/>
    <w:rsid w:val="00A5615F"/>
    <w:rsid w:val="00A615E4"/>
    <w:rsid w:val="00A7561E"/>
    <w:rsid w:val="00A93E8C"/>
    <w:rsid w:val="00A97EF1"/>
    <w:rsid w:val="00AA0A71"/>
    <w:rsid w:val="00AA36C0"/>
    <w:rsid w:val="00AA6FF2"/>
    <w:rsid w:val="00AB11EE"/>
    <w:rsid w:val="00AE5914"/>
    <w:rsid w:val="00B01503"/>
    <w:rsid w:val="00B16F04"/>
    <w:rsid w:val="00B20114"/>
    <w:rsid w:val="00B362AB"/>
    <w:rsid w:val="00B40A54"/>
    <w:rsid w:val="00B543CD"/>
    <w:rsid w:val="00B67D90"/>
    <w:rsid w:val="00B8089C"/>
    <w:rsid w:val="00B94036"/>
    <w:rsid w:val="00BA441A"/>
    <w:rsid w:val="00BC4D17"/>
    <w:rsid w:val="00BD516C"/>
    <w:rsid w:val="00BE0F6F"/>
    <w:rsid w:val="00BE7C5E"/>
    <w:rsid w:val="00C13512"/>
    <w:rsid w:val="00C137CA"/>
    <w:rsid w:val="00C169FC"/>
    <w:rsid w:val="00C23DC9"/>
    <w:rsid w:val="00C2604E"/>
    <w:rsid w:val="00C36282"/>
    <w:rsid w:val="00C5041E"/>
    <w:rsid w:val="00C534E1"/>
    <w:rsid w:val="00C67964"/>
    <w:rsid w:val="00C70350"/>
    <w:rsid w:val="00C75997"/>
    <w:rsid w:val="00C760F6"/>
    <w:rsid w:val="00C77CD4"/>
    <w:rsid w:val="00C92364"/>
    <w:rsid w:val="00C976A5"/>
    <w:rsid w:val="00CA39BA"/>
    <w:rsid w:val="00CC0E6F"/>
    <w:rsid w:val="00CC7A47"/>
    <w:rsid w:val="00CF3B0C"/>
    <w:rsid w:val="00CF5CBF"/>
    <w:rsid w:val="00D20E57"/>
    <w:rsid w:val="00D32910"/>
    <w:rsid w:val="00D62BBF"/>
    <w:rsid w:val="00D77F13"/>
    <w:rsid w:val="00D91E5B"/>
    <w:rsid w:val="00DA0043"/>
    <w:rsid w:val="00DC6E6B"/>
    <w:rsid w:val="00DF5B6D"/>
    <w:rsid w:val="00DF6C13"/>
    <w:rsid w:val="00E164B8"/>
    <w:rsid w:val="00E35BB3"/>
    <w:rsid w:val="00E43156"/>
    <w:rsid w:val="00E479F4"/>
    <w:rsid w:val="00E9702B"/>
    <w:rsid w:val="00EA1A3F"/>
    <w:rsid w:val="00EA7172"/>
    <w:rsid w:val="00EB2904"/>
    <w:rsid w:val="00EB7A53"/>
    <w:rsid w:val="00EC4378"/>
    <w:rsid w:val="00ED4A97"/>
    <w:rsid w:val="00EE32C8"/>
    <w:rsid w:val="00EE4E50"/>
    <w:rsid w:val="00F42D1C"/>
    <w:rsid w:val="00F463CA"/>
    <w:rsid w:val="00F46D0C"/>
    <w:rsid w:val="00F6040E"/>
    <w:rsid w:val="00F7766D"/>
    <w:rsid w:val="00F80A74"/>
    <w:rsid w:val="00F874E5"/>
    <w:rsid w:val="00F90D73"/>
    <w:rsid w:val="00F9240C"/>
    <w:rsid w:val="00FA09EF"/>
    <w:rsid w:val="00FB2119"/>
    <w:rsid w:val="00FC36F8"/>
    <w:rsid w:val="00FD7FBF"/>
    <w:rsid w:val="00FE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36BDC4"/>
  <w15:docId w15:val="{D8B0EA89-4780-4E31-8C00-1359E332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1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15B"/>
  </w:style>
  <w:style w:type="paragraph" w:styleId="Footer">
    <w:name w:val="footer"/>
    <w:basedOn w:val="Normal"/>
    <w:link w:val="FooterChar"/>
    <w:uiPriority w:val="99"/>
    <w:unhideWhenUsed/>
    <w:rsid w:val="005B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15B"/>
  </w:style>
  <w:style w:type="character" w:styleId="Hyperlink">
    <w:name w:val="Hyperlink"/>
    <w:basedOn w:val="DefaultParagraphFont"/>
    <w:uiPriority w:val="99"/>
    <w:unhideWhenUsed/>
    <w:rsid w:val="005B31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BAD"/>
    <w:pPr>
      <w:ind w:left="720"/>
      <w:contextualSpacing/>
    </w:pPr>
  </w:style>
  <w:style w:type="table" w:styleId="TableGrid">
    <w:name w:val="Table Grid"/>
    <w:basedOn w:val="TableNormal"/>
    <w:uiPriority w:val="59"/>
    <w:rsid w:val="00CA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1240D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3124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124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3124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1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ine%20Daten\OneDrive\_Dokumente\fotoleu%202020\Korrespondenz\Rechnungsvorlagen\Fotoshooting%20x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312AA-3F2A-40F3-8F67-24BE09851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Fotoshooting xs.dotx</Template>
  <TotalTime>0</TotalTime>
  <Pages>2</Pages>
  <Words>210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Imfeld</dc:creator>
  <cp:lastModifiedBy>Imfeld, Christian (SI BP R&amp;D ZG SW)</cp:lastModifiedBy>
  <cp:revision>18</cp:revision>
  <cp:lastPrinted>2014-12-23T08:56:00Z</cp:lastPrinted>
  <dcterms:created xsi:type="dcterms:W3CDTF">2021-01-04T09:06:00Z</dcterms:created>
  <dcterms:modified xsi:type="dcterms:W3CDTF">2021-01-17T12:23:00Z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2021-01-17T12:23:14Z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a457b450-83e1-4c20-9189-e41a7c4914b7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