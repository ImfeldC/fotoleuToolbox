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4CEC9F69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 xml:space="preserve">**** Diese Vorlage ist für Testzwecke, um </w:t>
      </w:r>
      <w:r w:rsidR="0064314F">
        <w:rPr>
          <w:b/>
          <w:bCs/>
          <w:color w:val="FF0000"/>
          <w:lang w:val="de-CH"/>
        </w:rPr>
        <w:t>den QR Code</w:t>
      </w:r>
      <w:r w:rsidRPr="00892DC0">
        <w:rPr>
          <w:b/>
          <w:bCs/>
          <w:color w:val="FF0000"/>
          <w:lang w:val="de-CH"/>
        </w:rPr>
        <w:t xml:space="preserve">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0FB650D8" w:rsidR="00944C64" w:rsidRDefault="00944C64" w:rsidP="00864BAD">
      <w:pPr>
        <w:spacing w:after="0" w:line="240" w:lineRule="auto"/>
        <w:rPr>
          <w:bCs/>
          <w:lang w:val="de-CH"/>
        </w:rPr>
      </w:pPr>
    </w:p>
    <w:p w14:paraId="6048155B" w14:textId="48682850" w:rsidR="0064314F" w:rsidRDefault="0064314F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pBdr>
          <w:bottom w:val="single" w:sz="6" w:space="1" w:color="auto"/>
        </w:pBd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6F9566F" w14:textId="77777777" w:rsidR="005F48DE" w:rsidRPr="0045117E" w:rsidRDefault="005F48DE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2A0443" w:rsidRPr="00E43156" w14:paraId="513F6A05" w14:textId="77777777" w:rsidTr="001059E0">
        <w:trPr>
          <w:trHeight w:val="2589"/>
          <w:jc w:val="center"/>
        </w:trPr>
        <w:tc>
          <w:tcPr>
            <w:tcW w:w="3397" w:type="dxa"/>
          </w:tcPr>
          <w:p w14:paraId="38B6B7EB" w14:textId="444F44F0" w:rsidR="002A0443" w:rsidRPr="00F874E5" w:rsidRDefault="002A0443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2A0443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2A0443" w:rsidRPr="004337EE" w:rsidRDefault="002A0443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Konto / </w:t>
            </w:r>
            <w:proofErr w:type="gramStart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Zahlbar</w:t>
            </w:r>
            <w:proofErr w:type="gramEnd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</w:t>
            </w:r>
          </w:p>
          <w:p w14:paraId="58628F52" w14:textId="77777777" w:rsidR="002A0443" w:rsidRPr="004337EE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[--IBAN--]</w:t>
            </w:r>
          </w:p>
          <w:p w14:paraId="58212217" w14:textId="77777777" w:rsidR="002A0443" w:rsidRPr="004337EE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[--Empfängername--]</w:t>
            </w:r>
          </w:p>
          <w:p w14:paraId="0A25BC60" w14:textId="77777777" w:rsidR="002A0443" w:rsidRPr="004337EE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[--Empfängeradresse--]</w:t>
            </w:r>
          </w:p>
          <w:p w14:paraId="64B8778E" w14:textId="77777777" w:rsidR="002A0443" w:rsidRPr="004337EE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[--Empfängerwohnort--]</w:t>
            </w:r>
          </w:p>
          <w:p w14:paraId="13CF63C5" w14:textId="22A9F171" w:rsidR="002A0443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AAA46D" w14:textId="1788D95C" w:rsidR="004F68D5" w:rsidRPr="00EB2904" w:rsidRDefault="004F68D5" w:rsidP="004F68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Referenz</w:t>
            </w:r>
          </w:p>
          <w:p w14:paraId="5F72CFE0" w14:textId="45CA8DAF" w:rsidR="004F68D5" w:rsidRDefault="004F68D5" w:rsidP="004F68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</w:t>
            </w:r>
            <w:r>
              <w:rPr>
                <w:rFonts w:ascii="Arial" w:hAnsi="Arial" w:cs="Arial"/>
                <w:sz w:val="18"/>
                <w:szCs w:val="18"/>
              </w:rPr>
              <w:t>SCOR</w:t>
            </w:r>
            <w:r>
              <w:rPr>
                <w:rFonts w:ascii="Arial" w:hAnsi="Arial" w:cs="Arial"/>
                <w:sz w:val="18"/>
                <w:szCs w:val="18"/>
              </w:rPr>
              <w:t>--]</w:t>
            </w:r>
          </w:p>
          <w:p w14:paraId="6CA03F56" w14:textId="77777777" w:rsidR="004F68D5" w:rsidRDefault="004F68D5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2A0443" w:rsidRPr="00EB2904" w:rsidRDefault="002A0443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77777777" w:rsidR="002A0443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[--Kundenname--]</w:t>
            </w:r>
          </w:p>
          <w:p w14:paraId="467CE59A" w14:textId="77777777" w:rsidR="002A0443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[--Kundenadresse--]</w:t>
            </w:r>
          </w:p>
          <w:p w14:paraId="408110D9" w14:textId="77777777" w:rsidR="002A0443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[--Kundenwohnort--]</w:t>
            </w:r>
          </w:p>
          <w:p w14:paraId="01E4D52B" w14:textId="77777777" w:rsidR="002A0443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2A0443" w:rsidRPr="00E43156" w:rsidRDefault="002A0443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2ACF510" w:rsidR="002A0443" w:rsidRPr="00DF5B6D" w:rsidRDefault="002A0443" w:rsidP="00DD2008">
            <w:pPr>
              <w:rPr>
                <w:rFonts w:ascii="Arial" w:hAnsi="Arial" w:cs="Arial"/>
              </w:rPr>
            </w:pPr>
            <w:proofErr w:type="spellStart"/>
            <w:r w:rsidRPr="00DF5B6D">
              <w:rPr>
                <w:rFonts w:ascii="Arial" w:hAnsi="Arial" w:cs="Arial"/>
                <w:b/>
                <w:bCs/>
              </w:rPr>
              <w:t>Zahlteil</w:t>
            </w:r>
            <w:proofErr w:type="spellEnd"/>
            <w:r>
              <w:rPr>
                <w:bCs/>
                <w:noProof/>
                <w:lang w:val="de-CH"/>
              </w:rPr>
              <w:drawing>
                <wp:inline distT="0" distB="0" distL="0" distR="0" wp14:anchorId="104232A5" wp14:editId="569D9086">
                  <wp:extent cx="1876425" cy="1876425"/>
                  <wp:effectExtent l="0" t="0" r="9525" b="9525"/>
                  <wp:docPr id="3" name="Picture 3" descr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RCod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  <w:vMerge w:val="restart"/>
          </w:tcPr>
          <w:p w14:paraId="09242E34" w14:textId="77777777" w:rsidR="002A0443" w:rsidRPr="00C23DC9" w:rsidRDefault="002A0443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 xml:space="preserve">Konto / </w:t>
            </w:r>
            <w:proofErr w:type="gramStart"/>
            <w:r w:rsidRPr="00C23DC9">
              <w:rPr>
                <w:rFonts w:ascii="Arial" w:hAnsi="Arial" w:cs="Arial"/>
                <w:b/>
                <w:bCs/>
              </w:rPr>
              <w:t>Zahlbar</w:t>
            </w:r>
            <w:proofErr w:type="gramEnd"/>
            <w:r w:rsidRPr="00C23DC9">
              <w:rPr>
                <w:rFonts w:ascii="Arial" w:hAnsi="Arial" w:cs="Arial"/>
                <w:b/>
                <w:bCs/>
              </w:rPr>
              <w:t xml:space="preserve"> an</w:t>
            </w:r>
          </w:p>
          <w:p w14:paraId="4C0D3ABC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[--IBAN--]</w:t>
            </w:r>
          </w:p>
          <w:p w14:paraId="329320D4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[--Empfängername--]</w:t>
            </w:r>
          </w:p>
          <w:p w14:paraId="515F3962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[--Empfängeradresse--]</w:t>
            </w:r>
          </w:p>
          <w:p w14:paraId="4D2952AC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[--Empfängerwohnort--]</w:t>
            </w:r>
          </w:p>
          <w:p w14:paraId="455563CE" w14:textId="5AF8CA96" w:rsidR="002A0443" w:rsidRDefault="002A0443" w:rsidP="00DD2008">
            <w:pPr>
              <w:rPr>
                <w:rFonts w:ascii="Arial" w:hAnsi="Arial" w:cs="Arial"/>
              </w:rPr>
            </w:pPr>
          </w:p>
          <w:p w14:paraId="09048858" w14:textId="5E96450B" w:rsidR="004F68D5" w:rsidRPr="00C23DC9" w:rsidRDefault="004F68D5" w:rsidP="004F6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Referenz</w:t>
            </w:r>
          </w:p>
          <w:p w14:paraId="0DEF4800" w14:textId="0D4A6A58" w:rsidR="004F68D5" w:rsidRPr="00C23DC9" w:rsidRDefault="004F68D5" w:rsidP="004F68D5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</w:t>
            </w:r>
            <w:r>
              <w:rPr>
                <w:rFonts w:ascii="Arial" w:hAnsi="Arial" w:cs="Arial"/>
              </w:rPr>
              <w:t>SCOR</w:t>
            </w:r>
            <w:r w:rsidRPr="00C23DC9">
              <w:rPr>
                <w:rFonts w:ascii="Arial" w:hAnsi="Arial" w:cs="Arial"/>
              </w:rPr>
              <w:t>--]</w:t>
            </w:r>
          </w:p>
          <w:p w14:paraId="1580CB50" w14:textId="77777777" w:rsidR="004F68D5" w:rsidRPr="00C23DC9" w:rsidRDefault="004F68D5" w:rsidP="00DD2008">
            <w:pPr>
              <w:rPr>
                <w:rFonts w:ascii="Arial" w:hAnsi="Arial" w:cs="Arial"/>
              </w:rPr>
            </w:pPr>
          </w:p>
          <w:p w14:paraId="77E2AF13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61E6CE76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</w:t>
            </w:r>
            <w:proofErr w:type="spellStart"/>
            <w:r w:rsidRPr="00C23DC9">
              <w:rPr>
                <w:rFonts w:ascii="Arial" w:hAnsi="Arial" w:cs="Arial"/>
              </w:rPr>
              <w:t>UnstructureMessage</w:t>
            </w:r>
            <w:proofErr w:type="spellEnd"/>
            <w:r w:rsidRPr="00C23DC9">
              <w:rPr>
                <w:rFonts w:ascii="Arial" w:hAnsi="Arial" w:cs="Arial"/>
              </w:rPr>
              <w:t>--]</w:t>
            </w:r>
            <w:r>
              <w:rPr>
                <w:rFonts w:ascii="Arial" w:hAnsi="Arial" w:cs="Arial"/>
              </w:rPr>
              <w:t xml:space="preserve"> / </w:t>
            </w:r>
            <w:r w:rsidRPr="00C23DC9">
              <w:rPr>
                <w:rFonts w:ascii="Arial" w:hAnsi="Arial" w:cs="Arial"/>
              </w:rPr>
              <w:t>[--</w:t>
            </w:r>
            <w:proofErr w:type="spellStart"/>
            <w:r>
              <w:rPr>
                <w:rFonts w:ascii="Arial" w:hAnsi="Arial" w:cs="Arial"/>
              </w:rPr>
              <w:t>BillInformation</w:t>
            </w:r>
            <w:proofErr w:type="spellEnd"/>
            <w:r w:rsidRPr="00C23DC9">
              <w:rPr>
                <w:rFonts w:ascii="Arial" w:hAnsi="Arial" w:cs="Arial"/>
              </w:rPr>
              <w:t>--]</w:t>
            </w:r>
          </w:p>
          <w:p w14:paraId="5362E5BB" w14:textId="77777777" w:rsidR="002A0443" w:rsidRPr="00C23DC9" w:rsidRDefault="002A0443" w:rsidP="00DD2008">
            <w:pPr>
              <w:rPr>
                <w:rFonts w:ascii="Arial" w:hAnsi="Arial" w:cs="Arial"/>
              </w:rPr>
            </w:pPr>
          </w:p>
          <w:p w14:paraId="1414101A" w14:textId="77777777" w:rsidR="002A0443" w:rsidRPr="00C23DC9" w:rsidRDefault="002A0443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[--Kundenname--]</w:t>
            </w:r>
          </w:p>
          <w:p w14:paraId="6B382D51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[--Kundenadresse--]</w:t>
            </w:r>
          </w:p>
          <w:p w14:paraId="652F6DA4" w14:textId="77777777" w:rsidR="002A0443" w:rsidRPr="00C23DC9" w:rsidRDefault="002A0443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[--Kundenwohnort--]</w:t>
            </w:r>
          </w:p>
          <w:p w14:paraId="678E1819" w14:textId="77777777" w:rsidR="002A0443" w:rsidRPr="00DF5B6D" w:rsidRDefault="002A0443" w:rsidP="00DD2008">
            <w:pPr>
              <w:rPr>
                <w:rFonts w:ascii="Arial" w:hAnsi="Arial" w:cs="Arial"/>
              </w:rPr>
            </w:pPr>
          </w:p>
        </w:tc>
      </w:tr>
      <w:tr w:rsidR="002A0443" w:rsidRPr="00E43156" w14:paraId="11591F87" w14:textId="77777777" w:rsidTr="001059E0">
        <w:trPr>
          <w:trHeight w:val="840"/>
          <w:jc w:val="center"/>
        </w:trPr>
        <w:tc>
          <w:tcPr>
            <w:tcW w:w="3397" w:type="dxa"/>
          </w:tcPr>
          <w:p w14:paraId="08D33416" w14:textId="77777777" w:rsidR="002A0443" w:rsidRPr="00C5041E" w:rsidRDefault="002A0443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77777777" w:rsidR="002A0443" w:rsidRPr="00C5041E" w:rsidRDefault="002A0443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C5041E">
              <w:rPr>
                <w:rFonts w:ascii="Arial" w:hAnsi="Arial" w:cs="Arial"/>
              </w:rPr>
              <w:t>[--Currency--]</w:t>
            </w:r>
            <w:r w:rsidRPr="00C5041E">
              <w:rPr>
                <w:rFonts w:ascii="Arial" w:hAnsi="Arial" w:cs="Arial"/>
              </w:rPr>
              <w:tab/>
              <w:t>[--</w:t>
            </w:r>
            <w:proofErr w:type="spellStart"/>
            <w:r w:rsidRPr="00C5041E">
              <w:rPr>
                <w:rFonts w:ascii="Arial" w:hAnsi="Arial" w:cs="Arial"/>
              </w:rPr>
              <w:t>Amount</w:t>
            </w:r>
            <w:proofErr w:type="spellEnd"/>
            <w:r w:rsidRPr="00C5041E">
              <w:rPr>
                <w:rFonts w:ascii="Arial" w:hAnsi="Arial" w:cs="Arial"/>
              </w:rPr>
              <w:t>--]</w:t>
            </w:r>
          </w:p>
          <w:p w14:paraId="77032422" w14:textId="77777777" w:rsidR="002A0443" w:rsidRDefault="002A0443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2A0443" w:rsidRPr="00366A7B" w:rsidRDefault="002A0443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2A0443" w:rsidRPr="00DF5B6D" w:rsidRDefault="002A0443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77777777" w:rsidR="002A0443" w:rsidRPr="00DF5B6D" w:rsidRDefault="002A0443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</w:rPr>
              <w:t>[--Currency--]</w:t>
            </w:r>
            <w:r w:rsidRPr="00DF5B6D">
              <w:rPr>
                <w:rFonts w:ascii="Arial" w:hAnsi="Arial" w:cs="Arial"/>
              </w:rPr>
              <w:tab/>
              <w:t>[--</w:t>
            </w:r>
            <w:proofErr w:type="spellStart"/>
            <w:r w:rsidRPr="00DF5B6D">
              <w:rPr>
                <w:rFonts w:ascii="Arial" w:hAnsi="Arial" w:cs="Arial"/>
              </w:rPr>
              <w:t>Amount</w:t>
            </w:r>
            <w:proofErr w:type="spellEnd"/>
            <w:r w:rsidRPr="00DF5B6D">
              <w:rPr>
                <w:rFonts w:ascii="Arial" w:hAnsi="Arial" w:cs="Arial"/>
              </w:rPr>
              <w:t>--]</w:t>
            </w:r>
          </w:p>
        </w:tc>
        <w:tc>
          <w:tcPr>
            <w:tcW w:w="4935" w:type="dxa"/>
            <w:vMerge/>
          </w:tcPr>
          <w:p w14:paraId="662AC1C9" w14:textId="77777777" w:rsidR="002A0443" w:rsidRPr="00DF5B6D" w:rsidRDefault="002A0443" w:rsidP="00DD2008">
            <w:pPr>
              <w:rPr>
                <w:rFonts w:ascii="Arial" w:hAnsi="Arial" w:cs="Arial"/>
              </w:rPr>
            </w:pPr>
          </w:p>
        </w:tc>
      </w:tr>
    </w:tbl>
    <w:p w14:paraId="2E204789" w14:textId="6E3F5BEC" w:rsidR="0064314F" w:rsidRPr="0064314F" w:rsidRDefault="0064314F" w:rsidP="0064314F">
      <w:pPr>
        <w:tabs>
          <w:tab w:val="left" w:pos="3675"/>
        </w:tabs>
        <w:rPr>
          <w:lang w:val="de-CH"/>
        </w:rPr>
      </w:pPr>
    </w:p>
    <w:sectPr w:rsidR="0064314F" w:rsidRPr="0064314F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5E16D" w14:textId="77777777" w:rsidR="00B12EA9" w:rsidRDefault="00B12EA9" w:rsidP="005B315B">
      <w:pPr>
        <w:spacing w:after="0" w:line="240" w:lineRule="auto"/>
      </w:pPr>
      <w:r>
        <w:separator/>
      </w:r>
    </w:p>
  </w:endnote>
  <w:endnote w:type="continuationSeparator" w:id="0">
    <w:p w14:paraId="28EF46C9" w14:textId="77777777" w:rsidR="00B12EA9" w:rsidRDefault="00B12EA9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3E04B" w14:textId="77777777" w:rsidR="00B12EA9" w:rsidRDefault="00B12EA9" w:rsidP="005B315B">
      <w:pPr>
        <w:spacing w:after="0" w:line="240" w:lineRule="auto"/>
      </w:pPr>
      <w:r>
        <w:separator/>
      </w:r>
    </w:p>
  </w:footnote>
  <w:footnote w:type="continuationSeparator" w:id="0">
    <w:p w14:paraId="4F1C7CFD" w14:textId="77777777" w:rsidR="00B12EA9" w:rsidRDefault="00B12EA9" w:rsidP="005B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059E0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0443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7CFE"/>
    <w:rsid w:val="004337EE"/>
    <w:rsid w:val="00433918"/>
    <w:rsid w:val="004454AB"/>
    <w:rsid w:val="0045117E"/>
    <w:rsid w:val="00453926"/>
    <w:rsid w:val="00483033"/>
    <w:rsid w:val="00486747"/>
    <w:rsid w:val="004A34FF"/>
    <w:rsid w:val="004E57A7"/>
    <w:rsid w:val="004E6401"/>
    <w:rsid w:val="004E7C9A"/>
    <w:rsid w:val="004F68D5"/>
    <w:rsid w:val="0050346C"/>
    <w:rsid w:val="0052081B"/>
    <w:rsid w:val="00556C9C"/>
    <w:rsid w:val="00581251"/>
    <w:rsid w:val="00592A3C"/>
    <w:rsid w:val="005A41B1"/>
    <w:rsid w:val="005B315B"/>
    <w:rsid w:val="005E3129"/>
    <w:rsid w:val="005F48DE"/>
    <w:rsid w:val="005F5635"/>
    <w:rsid w:val="00600807"/>
    <w:rsid w:val="006073F7"/>
    <w:rsid w:val="0060773C"/>
    <w:rsid w:val="00612D30"/>
    <w:rsid w:val="00613751"/>
    <w:rsid w:val="00615BB6"/>
    <w:rsid w:val="00620605"/>
    <w:rsid w:val="0063062E"/>
    <w:rsid w:val="0064314F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0C97"/>
    <w:rsid w:val="0095610E"/>
    <w:rsid w:val="00973D0B"/>
    <w:rsid w:val="00982037"/>
    <w:rsid w:val="009A388C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2EA9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A545B"/>
    <w:rsid w:val="00FB206A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15</cp:revision>
  <cp:lastPrinted>2014-12-23T08:56:00Z</cp:lastPrinted>
  <dcterms:created xsi:type="dcterms:W3CDTF">2021-01-04T09:06:00Z</dcterms:created>
  <dcterms:modified xsi:type="dcterms:W3CDTF">2021-01-10T12:39:00Z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2021-01-10T12:39:14Z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