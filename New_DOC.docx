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343115" w14:textId="3F48BE4A" w:rsidR="00237AB1" w:rsidRPr="00892DC0" w:rsidRDefault="00892DC0">
      <w:pPr>
        <w:rPr>
          <w:b/>
          <w:bCs/>
          <w:color w:val="FF0000"/>
          <w:lang w:val="de-CH"/>
        </w:rPr>
      </w:pPr>
      <w:bookmarkStart w:id="0" w:name="_Hlk60670438"/>
      <w:r w:rsidRPr="00892DC0">
        <w:rPr>
          <w:b/>
          <w:bCs/>
          <w:color w:val="FF0000"/>
          <w:lang w:val="de-CH"/>
        </w:rPr>
        <w:t>**** Diese Vorlage ist für Testzwecke, um ALLE Felder zu prüfen ****</w:t>
      </w:r>
      <w:r w:rsidR="00864BAD" w:rsidRPr="00892DC0">
        <w:rPr>
          <w:b/>
          <w:bCs/>
          <w:color w:val="FF0000"/>
          <w:lang w:val="de-CH"/>
        </w:rPr>
        <w:tab/>
      </w:r>
    </w:p>
    <w:p w14:paraId="654BE006" w14:textId="74315E24" w:rsidR="00864BAD" w:rsidRDefault="00864BAD" w:rsidP="00864BAD">
      <w:pPr>
        <w:jc w:val="both"/>
        <w:rPr>
          <w:lang w:val="de-CH"/>
        </w:rPr>
      </w:pP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  <w:t xml:space="preserve">Hünenberg, den </w:t>
      </w:r>
      <w:r w:rsidR="00B67D90">
        <w:rPr>
          <w:lang w:val="de-CH"/>
        </w:rPr>
        <w:fldChar w:fldCharType="begin"/>
      </w:r>
      <w:r w:rsidR="00B67D90">
        <w:rPr>
          <w:lang w:val="de-CH"/>
        </w:rPr>
        <w:instrText xml:space="preserve"> DATE  \@ "d. MMMM yyyy"  \* MERGEFORMAT </w:instrText>
      </w:r>
      <w:r w:rsidR="00B67D90">
        <w:rPr>
          <w:lang w:val="de-CH"/>
        </w:rPr>
        <w:fldChar w:fldCharType="separate"/>
      </w:r>
      <w:r w:rsidR="001D0EF2">
        <w:rPr>
          <w:noProof/>
          <w:lang w:val="de-CH"/>
        </w:rPr>
        <w:t>4. Januar 2021</w:t>
      </w:r>
      <w:r w:rsidR="00B67D90">
        <w:rPr>
          <w:lang w:val="de-CH"/>
        </w:rPr>
        <w:fldChar w:fldCharType="end"/>
      </w:r>
    </w:p>
    <w:p w14:paraId="2ADE2783" w14:textId="0F3139F6" w:rsidR="00864BAD" w:rsidRDefault="00864BAD">
      <w:pPr>
        <w:rPr>
          <w:lang w:val="de-CH"/>
        </w:rPr>
      </w:pPr>
    </w:p>
    <w:p w14:paraId="279EA48F" w14:textId="60BF6B66" w:rsidR="00864BAD" w:rsidRDefault="00864BAD" w:rsidP="00864BAD">
      <w:pPr>
        <w:spacing w:after="0" w:line="240" w:lineRule="auto"/>
        <w:rPr>
          <w:lang w:val="de-CH"/>
        </w:rPr>
      </w:pP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bookmarkStart w:id="1" w:name="Anrede"/>
      <w:r w:rsidR="00394C3D">
        <w:rPr>
          <w:lang w:val="de-CH"/>
        </w:rPr>
        <w:t>[--Anrede--]</w:t>
      </w:r>
      <w:bookmarkEnd w:id="1"/>
    </w:p>
    <w:p w14:paraId="0C1BBEDF" w14:textId="6BB5DA54" w:rsidR="00864BAD" w:rsidRPr="00C760F6" w:rsidRDefault="00864BAD" w:rsidP="00864BAD">
      <w:pPr>
        <w:spacing w:after="0" w:line="240" w:lineRule="auto"/>
        <w:rPr>
          <w:lang w:val="de-CH"/>
        </w:rPr>
      </w:pP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r w:rsidR="00923A4F">
        <w:t>Aurelia</w:t>
      </w:r>
      <w:r w:rsidR="00B20114" w:rsidRPr="00C760F6">
        <w:t xml:space="preserve"> </w:t>
      </w:r>
      <w:bookmarkStart w:id="2" w:name="Name"/>
      <w:r w:rsidR="00C70350">
        <w:t>Arnold Schlüssel</w:t>
      </w:r>
      <w:bookmarkEnd w:id="2"/>
    </w:p>
    <w:p w14:paraId="1F7617FA" w14:textId="051F1125" w:rsidR="00864BAD" w:rsidRPr="00C760F6" w:rsidRDefault="00864BAD" w:rsidP="00864BAD">
      <w:pPr>
        <w:spacing w:after="0" w:line="240" w:lineRule="auto"/>
        <w:rPr>
          <w:lang w:val="de-CH"/>
        </w:rPr>
      </w:pPr>
      <w:r w:rsidRPr="00C760F6">
        <w:rPr>
          <w:lang w:val="de-CH"/>
        </w:rPr>
        <w:tab/>
      </w:r>
      <w:r w:rsidRPr="00C760F6">
        <w:rPr>
          <w:lang w:val="de-CH"/>
        </w:rPr>
        <w:tab/>
      </w:r>
      <w:r w:rsidRPr="00C760F6">
        <w:rPr>
          <w:lang w:val="de-CH"/>
        </w:rPr>
        <w:tab/>
      </w:r>
      <w:r w:rsidRPr="00C760F6">
        <w:rPr>
          <w:lang w:val="de-CH"/>
        </w:rPr>
        <w:tab/>
      </w:r>
      <w:r w:rsidRPr="00C760F6">
        <w:rPr>
          <w:lang w:val="de-CH"/>
        </w:rPr>
        <w:tab/>
      </w:r>
      <w:r w:rsidRPr="00C760F6">
        <w:rPr>
          <w:lang w:val="de-CH"/>
        </w:rPr>
        <w:tab/>
      </w:r>
      <w:r w:rsidRPr="00C760F6">
        <w:rPr>
          <w:lang w:val="de-CH"/>
        </w:rPr>
        <w:tab/>
      </w:r>
      <w:r w:rsidRPr="00C760F6">
        <w:rPr>
          <w:lang w:val="de-CH"/>
        </w:rPr>
        <w:tab/>
      </w:r>
      <w:r w:rsidR="00923A4F">
        <w:t>Rigiweg 19a</w:t>
      </w:r>
    </w:p>
    <w:p w14:paraId="108296AF" w14:textId="0E3128BA" w:rsidR="00BE0F6F" w:rsidRPr="00C760F6" w:rsidRDefault="00864BAD" w:rsidP="00864BAD">
      <w:pPr>
        <w:spacing w:after="0" w:line="240" w:lineRule="auto"/>
        <w:rPr>
          <w:lang w:val="de-CH"/>
        </w:rPr>
      </w:pPr>
      <w:r w:rsidRPr="00C760F6">
        <w:rPr>
          <w:lang w:val="de-CH"/>
        </w:rPr>
        <w:tab/>
      </w:r>
      <w:r w:rsidRPr="00C760F6">
        <w:rPr>
          <w:lang w:val="de-CH"/>
        </w:rPr>
        <w:tab/>
      </w:r>
      <w:r w:rsidRPr="00C760F6">
        <w:rPr>
          <w:lang w:val="de-CH"/>
        </w:rPr>
        <w:tab/>
      </w:r>
      <w:r w:rsidRPr="00C760F6">
        <w:rPr>
          <w:lang w:val="de-CH"/>
        </w:rPr>
        <w:tab/>
      </w:r>
      <w:r w:rsidRPr="00C760F6">
        <w:rPr>
          <w:lang w:val="de-CH"/>
        </w:rPr>
        <w:tab/>
      </w:r>
      <w:r w:rsidRPr="00C760F6">
        <w:rPr>
          <w:lang w:val="de-CH"/>
        </w:rPr>
        <w:tab/>
      </w:r>
      <w:r w:rsidRPr="00C760F6">
        <w:rPr>
          <w:lang w:val="de-CH"/>
        </w:rPr>
        <w:tab/>
      </w:r>
      <w:r w:rsidRPr="00C760F6">
        <w:rPr>
          <w:lang w:val="de-CH"/>
        </w:rPr>
        <w:tab/>
      </w:r>
      <w:r w:rsidR="00923A4F">
        <w:t xml:space="preserve">5643 </w:t>
      </w:r>
      <w:r w:rsidR="00394C3D" w:rsidRPr="00C760F6">
        <w:t xml:space="preserve"> </w:t>
      </w:r>
      <w:r w:rsidR="00923A4F">
        <w:t>Sins</w:t>
      </w:r>
    </w:p>
    <w:p w14:paraId="7CDB6846" w14:textId="77777777" w:rsidR="0060773C" w:rsidRDefault="0060773C" w:rsidP="00864BAD">
      <w:pPr>
        <w:spacing w:after="0" w:line="240" w:lineRule="auto"/>
        <w:rPr>
          <w:lang w:val="de-CH"/>
        </w:rPr>
      </w:pPr>
    </w:p>
    <w:p w14:paraId="083C482F" w14:textId="77777777" w:rsidR="00864BAD" w:rsidRDefault="00864BAD" w:rsidP="00864BAD">
      <w:pPr>
        <w:spacing w:after="0" w:line="240" w:lineRule="auto"/>
        <w:rPr>
          <w:lang w:val="de-CH"/>
        </w:rPr>
      </w:pPr>
    </w:p>
    <w:p w14:paraId="0BA9E534" w14:textId="2E28C238" w:rsidR="00864BAD" w:rsidRPr="00864BAD" w:rsidRDefault="00923A4F" w:rsidP="00864BAD">
      <w:pPr>
        <w:spacing w:after="0" w:line="240" w:lineRule="auto"/>
        <w:rPr>
          <w:sz w:val="24"/>
          <w:szCs w:val="24"/>
          <w:u w:val="single"/>
          <w:lang w:val="de-CH"/>
        </w:rPr>
      </w:pPr>
      <w:r>
        <w:rPr>
          <w:sz w:val="24"/>
          <w:szCs w:val="24"/>
          <w:u w:val="single"/>
          <w:lang w:val="de-CH"/>
        </w:rPr>
        <w:t>AF1571</w:t>
      </w:r>
      <w:r w:rsidR="00BE0F6F">
        <w:rPr>
          <w:sz w:val="24"/>
          <w:szCs w:val="24"/>
          <w:u w:val="single"/>
          <w:lang w:val="de-CH"/>
        </w:rPr>
        <w:t xml:space="preserve"> </w:t>
      </w:r>
      <w:r w:rsidR="00864BAD" w:rsidRPr="00864BAD">
        <w:rPr>
          <w:sz w:val="24"/>
          <w:szCs w:val="24"/>
          <w:u w:val="single"/>
          <w:lang w:val="de-CH"/>
        </w:rPr>
        <w:t xml:space="preserve">Rechnung für </w:t>
      </w:r>
      <w:r w:rsidR="000D66F9">
        <w:rPr>
          <w:sz w:val="24"/>
          <w:szCs w:val="24"/>
          <w:u w:val="single"/>
          <w:lang w:val="de-CH"/>
        </w:rPr>
        <w:t>Fotoshooting vom</w:t>
      </w:r>
      <w:r w:rsidR="008C24BB">
        <w:rPr>
          <w:sz w:val="24"/>
          <w:szCs w:val="24"/>
          <w:u w:val="single"/>
          <w:lang w:val="de-CH"/>
        </w:rPr>
        <w:t xml:space="preserve"> </w:t>
      </w:r>
      <w:r>
        <w:rPr>
          <w:sz w:val="24"/>
          <w:szCs w:val="24"/>
          <w:u w:val="single"/>
          <w:lang w:val="de-CH"/>
        </w:rPr>
        <w:t>28. December 2020</w:t>
      </w:r>
      <w:r w:rsidR="000D66F9">
        <w:rPr>
          <w:sz w:val="24"/>
          <w:szCs w:val="24"/>
          <w:u w:val="single"/>
          <w:lang w:val="de-CH"/>
        </w:rPr>
        <w:t xml:space="preserve"> </w:t>
      </w:r>
    </w:p>
    <w:p w14:paraId="0FCAC33A" w14:textId="0A9C6E09" w:rsidR="00864BAD" w:rsidRDefault="00864BAD" w:rsidP="00864BAD">
      <w:pPr>
        <w:spacing w:after="0" w:line="240" w:lineRule="auto"/>
        <w:rPr>
          <w:u w:val="single"/>
          <w:lang w:val="de-CH"/>
        </w:rPr>
      </w:pPr>
    </w:p>
    <w:p w14:paraId="70B0388C" w14:textId="39AD992F" w:rsidR="00864BAD" w:rsidRPr="006C32B7" w:rsidRDefault="00923A4F" w:rsidP="006C32B7">
      <w:pPr>
        <w:pStyle w:val="ListParagraph"/>
        <w:numPr>
          <w:ilvl w:val="0"/>
          <w:numId w:val="2"/>
        </w:numPr>
        <w:spacing w:after="0" w:line="240" w:lineRule="auto"/>
        <w:rPr>
          <w:b/>
          <w:sz w:val="20"/>
          <w:szCs w:val="20"/>
          <w:lang w:val="de-CH"/>
        </w:rPr>
      </w:pPr>
      <w:r>
        <w:rPr>
          <w:lang w:val="de-CH"/>
        </w:rPr>
        <w:t>n/v</w:t>
      </w:r>
    </w:p>
    <w:p w14:paraId="337640B5" w14:textId="4F46FE09" w:rsidR="00864BAD" w:rsidRDefault="00864BAD" w:rsidP="00864BAD">
      <w:pPr>
        <w:spacing w:after="0" w:line="240" w:lineRule="auto"/>
        <w:rPr>
          <w:lang w:val="de-CH"/>
        </w:rPr>
      </w:pPr>
    </w:p>
    <w:p w14:paraId="5A9D1E51" w14:textId="0C749FAC" w:rsidR="00BE0F6F" w:rsidRDefault="00BE0F6F" w:rsidP="00864BAD">
      <w:pPr>
        <w:spacing w:after="0" w:line="240" w:lineRule="auto"/>
        <w:rPr>
          <w:lang w:val="de-CH"/>
        </w:rPr>
      </w:pPr>
    </w:p>
    <w:p w14:paraId="51896F24" w14:textId="774EE792" w:rsidR="00061111" w:rsidRPr="00061111" w:rsidRDefault="007A3C17" w:rsidP="00864BAD">
      <w:pPr>
        <w:spacing w:after="0" w:line="240" w:lineRule="auto"/>
        <w:rPr>
          <w:b/>
          <w:lang w:val="de-CH"/>
        </w:rPr>
      </w:pPr>
      <w:r>
        <w:rPr>
          <w:lang w:val="de-CH"/>
        </w:rPr>
        <w:t>Rechnungsbetrag</w:t>
      </w:r>
      <w:r w:rsidR="00BA441A">
        <w:rPr>
          <w:lang w:val="de-CH"/>
        </w:rPr>
        <w:tab/>
      </w:r>
      <w:r w:rsidR="00BA441A">
        <w:rPr>
          <w:lang w:val="de-CH"/>
        </w:rPr>
        <w:tab/>
      </w:r>
      <w:r w:rsidR="00BA441A">
        <w:rPr>
          <w:lang w:val="de-CH"/>
        </w:rPr>
        <w:tab/>
      </w:r>
      <w:r w:rsidR="004454AB">
        <w:rPr>
          <w:lang w:val="de-CH"/>
        </w:rPr>
        <w:tab/>
      </w:r>
      <w:r w:rsidR="004454AB">
        <w:rPr>
          <w:lang w:val="de-CH"/>
        </w:rPr>
        <w:tab/>
      </w:r>
      <w:r w:rsidR="004454AB">
        <w:rPr>
          <w:lang w:val="de-CH"/>
        </w:rPr>
        <w:tab/>
      </w:r>
      <w:r w:rsidR="00923A4F">
        <w:rPr>
          <w:b/>
          <w:lang w:val="de-CH"/>
        </w:rPr>
        <w:t>CHF 230.00</w:t>
      </w:r>
    </w:p>
    <w:p w14:paraId="2079A061" w14:textId="37360ADB" w:rsidR="001527B0" w:rsidRPr="00061111" w:rsidRDefault="001527B0" w:rsidP="00864BAD">
      <w:pPr>
        <w:spacing w:after="0" w:line="240" w:lineRule="auto"/>
        <w:rPr>
          <w:b/>
          <w:lang w:val="de-CH"/>
        </w:rPr>
      </w:pPr>
    </w:p>
    <w:p w14:paraId="750A7D15" w14:textId="7F36B1B4" w:rsidR="00BE0F6F" w:rsidRDefault="00BE0F6F" w:rsidP="00864BAD">
      <w:pPr>
        <w:spacing w:after="0" w:line="240" w:lineRule="auto"/>
        <w:rPr>
          <w:b/>
          <w:lang w:val="de-CH"/>
        </w:rPr>
      </w:pPr>
    </w:p>
    <w:p w14:paraId="704C4A43" w14:textId="1CEEC6B0" w:rsidR="00324E47" w:rsidRDefault="00324E47" w:rsidP="00864BAD">
      <w:pPr>
        <w:spacing w:after="0" w:line="240" w:lineRule="auto"/>
        <w:rPr>
          <w:b/>
          <w:lang w:val="de-CH"/>
        </w:rPr>
      </w:pPr>
      <w:r>
        <w:rPr>
          <w:b/>
          <w:lang w:val="de-CH"/>
        </w:rPr>
        <w:t>Liste der Felder:</w:t>
      </w:r>
    </w:p>
    <w:p w14:paraId="3643291B" w14:textId="6E336C41" w:rsidR="00385E26" w:rsidRPr="00385E26" w:rsidRDefault="00385E26" w:rsidP="00385E26">
      <w:pPr>
        <w:spacing w:after="0" w:line="240" w:lineRule="auto"/>
        <w:rPr>
          <w:rFonts w:ascii="Calibri" w:eastAsia="Times New Roman" w:hAnsi="Calibri" w:cs="Calibri"/>
          <w:i/>
          <w:iCs/>
          <w:color w:val="000000"/>
          <w:lang w:val="de-CH"/>
        </w:rPr>
      </w:pPr>
      <w:r w:rsidRPr="00385E26">
        <w:rPr>
          <w:rFonts w:ascii="Calibri" w:eastAsia="Times New Roman" w:hAnsi="Calibri" w:cs="Calibri"/>
          <w:i/>
          <w:iCs/>
          <w:color w:val="000000"/>
          <w:lang w:val="de-CH"/>
        </w:rPr>
        <w:t xml:space="preserve">Die "Key Wörter" müssen als "Textmarke" (Bookmark) im Word </w:t>
      </w:r>
      <w:r w:rsidR="00057C8F" w:rsidRPr="00385E26">
        <w:rPr>
          <w:rFonts w:ascii="Calibri" w:eastAsia="Times New Roman" w:hAnsi="Calibri" w:cs="Calibri"/>
          <w:i/>
          <w:iCs/>
          <w:color w:val="000000"/>
          <w:lang w:val="de-CH"/>
        </w:rPr>
        <w:t>Dokument</w:t>
      </w:r>
      <w:r w:rsidRPr="00385E26">
        <w:rPr>
          <w:rFonts w:ascii="Calibri" w:eastAsia="Times New Roman" w:hAnsi="Calibri" w:cs="Calibri"/>
          <w:i/>
          <w:iCs/>
          <w:color w:val="000000"/>
          <w:lang w:val="de-CH"/>
        </w:rPr>
        <w:t xml:space="preserve"> eingetragen sein!</w:t>
      </w:r>
    </w:p>
    <w:p w14:paraId="0B4B2732" w14:textId="27622AE5" w:rsidR="00385E26" w:rsidRDefault="00385E26" w:rsidP="00864BAD">
      <w:pPr>
        <w:spacing w:after="0" w:line="240" w:lineRule="auto"/>
        <w:rPr>
          <w:b/>
          <w:lang w:val="de-CH"/>
        </w:rPr>
      </w:pPr>
    </w:p>
    <w:tbl>
      <w:tblPr>
        <w:tblW w:w="10065" w:type="dxa"/>
        <w:tblLook w:val="04A0" w:firstRow="1" w:lastRow="0" w:firstColumn="1" w:lastColumn="0" w:noHBand="0" w:noVBand="1"/>
      </w:tblPr>
      <w:tblGrid>
        <w:gridCol w:w="2668"/>
        <w:gridCol w:w="7397"/>
      </w:tblGrid>
      <w:tr w:rsidR="00B8089C" w:rsidRPr="00B8089C" w14:paraId="1FD192EC" w14:textId="77777777" w:rsidTr="00B8089C">
        <w:trPr>
          <w:trHeight w:val="288"/>
        </w:trPr>
        <w:tc>
          <w:tcPr>
            <w:tcW w:w="26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</w:tcPr>
          <w:p w14:paraId="11FFBE05" w14:textId="33436F26" w:rsidR="00B8089C" w:rsidRPr="00B8089C" w:rsidRDefault="00B8089C" w:rsidP="00B80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B8089C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Feldname</w:t>
            </w:r>
          </w:p>
        </w:tc>
        <w:tc>
          <w:tcPr>
            <w:tcW w:w="739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</w:tcPr>
          <w:p w14:paraId="1B29709A" w14:textId="02AFEB4A" w:rsidR="00B8089C" w:rsidRPr="00B8089C" w:rsidRDefault="00B8089C" w:rsidP="00B80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B8089C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Feldwert</w:t>
            </w:r>
          </w:p>
        </w:tc>
      </w:tr>
      <w:tr w:rsidR="00B8089C" w:rsidRPr="00B8089C" w14:paraId="62940985" w14:textId="4B476D16" w:rsidTr="00B8089C">
        <w:trPr>
          <w:trHeight w:val="288"/>
        </w:trPr>
        <w:tc>
          <w:tcPr>
            <w:tcW w:w="26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A1A6B51" w14:textId="77777777" w:rsidR="00B8089C" w:rsidRPr="00B8089C" w:rsidRDefault="00B8089C" w:rsidP="00B8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8089C">
              <w:rPr>
                <w:rFonts w:ascii="Calibri" w:eastAsia="Times New Roman" w:hAnsi="Calibri" w:cs="Calibri"/>
                <w:color w:val="000000"/>
                <w:lang w:val="en-US"/>
              </w:rPr>
              <w:t>Name</w:t>
            </w:r>
          </w:p>
        </w:tc>
        <w:tc>
          <w:tcPr>
            <w:tcW w:w="739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</w:tcPr>
          <w:p w14:paraId="0E30D490" w14:textId="558E2500" w:rsidR="00B8089C" w:rsidRPr="00AB11EE" w:rsidRDefault="00923A4F" w:rsidP="00B8089C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cstheme="minorHAnsi"/>
              </w:rPr>
              <w:t>Moresi</w:t>
            </w:r>
          </w:p>
        </w:tc>
      </w:tr>
      <w:tr w:rsidR="00B8089C" w:rsidRPr="00B8089C" w14:paraId="3E6B6819" w14:textId="34393891" w:rsidTr="00B8089C">
        <w:trPr>
          <w:trHeight w:val="288"/>
        </w:trPr>
        <w:tc>
          <w:tcPr>
            <w:tcW w:w="26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643E2056" w14:textId="77777777" w:rsidR="00B8089C" w:rsidRPr="00B8089C" w:rsidRDefault="00B8089C" w:rsidP="00B8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8089C">
              <w:rPr>
                <w:rFonts w:ascii="Calibri" w:eastAsia="Times New Roman" w:hAnsi="Calibri" w:cs="Calibri"/>
                <w:color w:val="000000"/>
                <w:lang w:val="en-US"/>
              </w:rPr>
              <w:t>Vorname</w:t>
            </w:r>
          </w:p>
        </w:tc>
        <w:tc>
          <w:tcPr>
            <w:tcW w:w="739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</w:tcPr>
          <w:p w14:paraId="123BDDAF" w14:textId="05A37F5D" w:rsidR="00B8089C" w:rsidRPr="00AB11EE" w:rsidRDefault="00923A4F" w:rsidP="00B8089C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cstheme="minorHAnsi"/>
              </w:rPr>
              <w:t>Aurelia</w:t>
            </w:r>
          </w:p>
        </w:tc>
      </w:tr>
      <w:tr w:rsidR="00B8089C" w:rsidRPr="00B8089C" w14:paraId="49F2F14A" w14:textId="15E5F209" w:rsidTr="00B8089C">
        <w:trPr>
          <w:trHeight w:val="288"/>
        </w:trPr>
        <w:tc>
          <w:tcPr>
            <w:tcW w:w="26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9854D4A" w14:textId="77777777" w:rsidR="00B8089C" w:rsidRPr="00B8089C" w:rsidRDefault="00B8089C" w:rsidP="00B8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8089C">
              <w:rPr>
                <w:rFonts w:ascii="Calibri" w:eastAsia="Times New Roman" w:hAnsi="Calibri" w:cs="Calibri"/>
                <w:color w:val="000000"/>
                <w:lang w:val="en-US"/>
              </w:rPr>
              <w:t>Adresse</w:t>
            </w:r>
          </w:p>
        </w:tc>
        <w:tc>
          <w:tcPr>
            <w:tcW w:w="739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</w:tcPr>
          <w:p w14:paraId="3182EF67" w14:textId="31F6A0C4" w:rsidR="00B8089C" w:rsidRPr="00AB11EE" w:rsidRDefault="00923A4F" w:rsidP="00B8089C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cstheme="minorHAnsi"/>
              </w:rPr>
              <w:t>Rigiweg 19a</w:t>
            </w:r>
          </w:p>
        </w:tc>
      </w:tr>
      <w:tr w:rsidR="00B8089C" w:rsidRPr="00B8089C" w14:paraId="3BEA6B16" w14:textId="2EB79176" w:rsidTr="00B8089C">
        <w:trPr>
          <w:trHeight w:val="288"/>
        </w:trPr>
        <w:tc>
          <w:tcPr>
            <w:tcW w:w="26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081F82D2" w14:textId="77777777" w:rsidR="00B8089C" w:rsidRPr="00B8089C" w:rsidRDefault="00B8089C" w:rsidP="00B8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8089C">
              <w:rPr>
                <w:rFonts w:ascii="Calibri" w:eastAsia="Times New Roman" w:hAnsi="Calibri" w:cs="Calibri"/>
                <w:color w:val="000000"/>
                <w:lang w:val="en-US"/>
              </w:rPr>
              <w:t>PLZ</w:t>
            </w:r>
          </w:p>
        </w:tc>
        <w:tc>
          <w:tcPr>
            <w:tcW w:w="739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</w:tcPr>
          <w:p w14:paraId="53542779" w14:textId="1AA5AC07" w:rsidR="00B8089C" w:rsidRPr="00AB11EE" w:rsidRDefault="00923A4F" w:rsidP="00B8089C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cstheme="minorHAnsi"/>
              </w:rPr>
              <w:t xml:space="preserve">5643 </w:t>
            </w:r>
          </w:p>
        </w:tc>
      </w:tr>
      <w:tr w:rsidR="00B8089C" w:rsidRPr="00B8089C" w14:paraId="44C38600" w14:textId="4CC4260B" w:rsidTr="00B8089C">
        <w:trPr>
          <w:trHeight w:val="288"/>
        </w:trPr>
        <w:tc>
          <w:tcPr>
            <w:tcW w:w="26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2B1AF8B2" w14:textId="77777777" w:rsidR="00B8089C" w:rsidRPr="00B8089C" w:rsidRDefault="00B8089C" w:rsidP="00B8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8089C">
              <w:rPr>
                <w:rFonts w:ascii="Calibri" w:eastAsia="Times New Roman" w:hAnsi="Calibri" w:cs="Calibri"/>
                <w:color w:val="000000"/>
                <w:lang w:val="en-US"/>
              </w:rPr>
              <w:t>Ort</w:t>
            </w:r>
          </w:p>
        </w:tc>
        <w:tc>
          <w:tcPr>
            <w:tcW w:w="739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</w:tcPr>
          <w:p w14:paraId="1BF4509C" w14:textId="181F3D72" w:rsidR="00B8089C" w:rsidRPr="00AB11EE" w:rsidRDefault="00923A4F" w:rsidP="00B8089C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cstheme="minorHAnsi"/>
              </w:rPr>
              <w:t>Sins</w:t>
            </w:r>
          </w:p>
        </w:tc>
      </w:tr>
      <w:tr w:rsidR="00B8089C" w:rsidRPr="00B8089C" w14:paraId="2ABEFAEA" w14:textId="682B8848" w:rsidTr="00B8089C">
        <w:trPr>
          <w:trHeight w:val="288"/>
        </w:trPr>
        <w:tc>
          <w:tcPr>
            <w:tcW w:w="26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BF896D4" w14:textId="77777777" w:rsidR="00B8089C" w:rsidRPr="00B8089C" w:rsidRDefault="00B8089C" w:rsidP="00B8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8089C">
              <w:rPr>
                <w:rFonts w:ascii="Calibri" w:eastAsia="Times New Roman" w:hAnsi="Calibri" w:cs="Calibri"/>
                <w:color w:val="000000"/>
                <w:lang w:val="en-US"/>
              </w:rPr>
              <w:t>Mailadresse</w:t>
            </w:r>
          </w:p>
        </w:tc>
        <w:tc>
          <w:tcPr>
            <w:tcW w:w="739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</w:tcPr>
          <w:p w14:paraId="6918150F" w14:textId="65547D15" w:rsidR="00B8089C" w:rsidRPr="00B8089C" w:rsidRDefault="00923A4F" w:rsidP="00B8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b/>
                <w:bCs/>
              </w:rPr>
              <w:t>aurelia.moresi@gmx.ch</w:t>
            </w:r>
          </w:p>
        </w:tc>
      </w:tr>
      <w:tr w:rsidR="00B8089C" w:rsidRPr="00B8089C" w14:paraId="29FB835B" w14:textId="1343981E" w:rsidTr="00B8089C">
        <w:trPr>
          <w:trHeight w:val="288"/>
        </w:trPr>
        <w:tc>
          <w:tcPr>
            <w:tcW w:w="26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BACA9D0" w14:textId="77777777" w:rsidR="00B8089C" w:rsidRPr="00B8089C" w:rsidRDefault="00B8089C" w:rsidP="00B8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8089C">
              <w:rPr>
                <w:rFonts w:ascii="Calibri" w:eastAsia="Times New Roman" w:hAnsi="Calibri" w:cs="Calibri"/>
                <w:color w:val="000000"/>
                <w:lang w:val="en-US"/>
              </w:rPr>
              <w:t>Telefonnummer</w:t>
            </w:r>
          </w:p>
        </w:tc>
        <w:tc>
          <w:tcPr>
            <w:tcW w:w="739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</w:tcPr>
          <w:p w14:paraId="232F7E88" w14:textId="064A33FD" w:rsidR="00B8089C" w:rsidRPr="00B8089C" w:rsidRDefault="00923A4F" w:rsidP="00B8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b/>
                <w:bCs/>
              </w:rPr>
              <w:t>+41 76 377 92 93</w:t>
            </w:r>
          </w:p>
        </w:tc>
      </w:tr>
      <w:tr w:rsidR="00B8089C" w:rsidRPr="00B8089C" w14:paraId="4139E056" w14:textId="3585962C" w:rsidTr="00B8089C">
        <w:trPr>
          <w:trHeight w:val="288"/>
        </w:trPr>
        <w:tc>
          <w:tcPr>
            <w:tcW w:w="26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30EAF807" w14:textId="77777777" w:rsidR="00B8089C" w:rsidRPr="00B8089C" w:rsidRDefault="00B8089C" w:rsidP="00B8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8089C">
              <w:rPr>
                <w:rFonts w:ascii="Calibri" w:eastAsia="Times New Roman" w:hAnsi="Calibri" w:cs="Calibri"/>
                <w:color w:val="000000"/>
                <w:lang w:val="en-US"/>
              </w:rPr>
              <w:t>KundenID</w:t>
            </w:r>
          </w:p>
        </w:tc>
        <w:tc>
          <w:tcPr>
            <w:tcW w:w="739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</w:tcPr>
          <w:p w14:paraId="60DED513" w14:textId="427C953E" w:rsidR="00B8089C" w:rsidRPr="00B8089C" w:rsidRDefault="00923A4F" w:rsidP="00B8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t>KF0182</w:t>
            </w:r>
          </w:p>
        </w:tc>
      </w:tr>
      <w:tr w:rsidR="00B8089C" w:rsidRPr="00B8089C" w14:paraId="55FDC3AA" w14:textId="5B61EA55" w:rsidTr="00B8089C">
        <w:trPr>
          <w:trHeight w:val="288"/>
        </w:trPr>
        <w:tc>
          <w:tcPr>
            <w:tcW w:w="26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64601B22" w14:textId="77777777" w:rsidR="00B8089C" w:rsidRPr="00B8089C" w:rsidRDefault="00B8089C" w:rsidP="00B8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8089C">
              <w:rPr>
                <w:rFonts w:ascii="Calibri" w:eastAsia="Times New Roman" w:hAnsi="Calibri" w:cs="Calibri"/>
                <w:color w:val="000000"/>
                <w:lang w:val="en-US"/>
              </w:rPr>
              <w:t>Kindervornamen</w:t>
            </w:r>
          </w:p>
        </w:tc>
        <w:tc>
          <w:tcPr>
            <w:tcW w:w="739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</w:tcPr>
          <w:p w14:paraId="5667A83A" w14:textId="15CB4164" w:rsidR="00B8089C" w:rsidRPr="00B8089C" w:rsidRDefault="00923A4F" w:rsidP="00B8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b/>
                <w:bCs/>
              </w:rPr>
              <w:t>….............................................................</w:t>
            </w:r>
          </w:p>
        </w:tc>
      </w:tr>
      <w:tr w:rsidR="00B8089C" w:rsidRPr="00B8089C" w14:paraId="01550FBE" w14:textId="1FDFD12B" w:rsidTr="00B8089C">
        <w:trPr>
          <w:trHeight w:val="288"/>
        </w:trPr>
        <w:tc>
          <w:tcPr>
            <w:tcW w:w="26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03482235" w14:textId="77777777" w:rsidR="00B8089C" w:rsidRPr="00B8089C" w:rsidRDefault="00B8089C" w:rsidP="00B8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8089C">
              <w:rPr>
                <w:rFonts w:ascii="Calibri" w:eastAsia="Times New Roman" w:hAnsi="Calibri" w:cs="Calibri"/>
                <w:color w:val="000000"/>
                <w:lang w:val="en-US"/>
              </w:rPr>
              <w:t>Rechnungsbeschreibung</w:t>
            </w:r>
          </w:p>
        </w:tc>
        <w:tc>
          <w:tcPr>
            <w:tcW w:w="739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</w:tcPr>
          <w:p w14:paraId="68682A4C" w14:textId="026843BC" w:rsidR="00B8089C" w:rsidRPr="00B8089C" w:rsidRDefault="00923A4F" w:rsidP="00B8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de-CH"/>
              </w:rPr>
              <w:t>n/v</w:t>
            </w:r>
          </w:p>
        </w:tc>
      </w:tr>
      <w:tr w:rsidR="00B8089C" w:rsidRPr="00B8089C" w14:paraId="1E9598E1" w14:textId="6E3D4F94" w:rsidTr="00B8089C">
        <w:trPr>
          <w:trHeight w:val="288"/>
        </w:trPr>
        <w:tc>
          <w:tcPr>
            <w:tcW w:w="26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749A040" w14:textId="15836A1E" w:rsidR="00B8089C" w:rsidRPr="00B8089C" w:rsidRDefault="00B8089C" w:rsidP="00B8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8089C">
              <w:rPr>
                <w:rFonts w:ascii="Calibri" w:eastAsia="Times New Roman" w:hAnsi="Calibri" w:cs="Calibri"/>
                <w:color w:val="000000"/>
                <w:lang w:val="en-US"/>
              </w:rPr>
              <w:t>Produktbesch</w:t>
            </w:r>
            <w:r w:rsidR="00C36282">
              <w:rPr>
                <w:rFonts w:ascii="Calibri" w:eastAsia="Times New Roman" w:hAnsi="Calibri" w:cs="Calibri"/>
                <w:color w:val="000000"/>
                <w:lang w:val="en-US"/>
              </w:rPr>
              <w:t>r</w:t>
            </w:r>
            <w:r w:rsidRPr="00B8089C">
              <w:rPr>
                <w:rFonts w:ascii="Calibri" w:eastAsia="Times New Roman" w:hAnsi="Calibri" w:cs="Calibri"/>
                <w:color w:val="000000"/>
                <w:lang w:val="en-US"/>
              </w:rPr>
              <w:t>eibung</w:t>
            </w:r>
          </w:p>
        </w:tc>
        <w:tc>
          <w:tcPr>
            <w:tcW w:w="739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</w:tcPr>
          <w:p w14:paraId="4122E04B" w14:textId="64ECB60A" w:rsidR="00B8089C" w:rsidRPr="00B8089C" w:rsidRDefault="00923A4F" w:rsidP="00B8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lang w:val="de-CH"/>
              </w:rPr>
              <w:t>n/v</w:t>
            </w:r>
          </w:p>
        </w:tc>
      </w:tr>
      <w:tr w:rsidR="00B8089C" w:rsidRPr="00B8089C" w14:paraId="3C88BAC1" w14:textId="26E3628D" w:rsidTr="00B8089C">
        <w:trPr>
          <w:trHeight w:val="288"/>
        </w:trPr>
        <w:tc>
          <w:tcPr>
            <w:tcW w:w="26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6C16AA1B" w14:textId="77777777" w:rsidR="00B8089C" w:rsidRPr="00B8089C" w:rsidRDefault="00B8089C" w:rsidP="00B8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8089C">
              <w:rPr>
                <w:rFonts w:ascii="Calibri" w:eastAsia="Times New Roman" w:hAnsi="Calibri" w:cs="Calibri"/>
                <w:color w:val="000000"/>
                <w:lang w:val="en-US"/>
              </w:rPr>
              <w:t>Preisliste</w:t>
            </w:r>
          </w:p>
        </w:tc>
        <w:tc>
          <w:tcPr>
            <w:tcW w:w="739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</w:tcPr>
          <w:p w14:paraId="7C488EFD" w14:textId="6055EE7B" w:rsidR="00B8089C" w:rsidRPr="00B8089C" w:rsidRDefault="00923A4F" w:rsidP="00B8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n/v</w:t>
            </w:r>
          </w:p>
        </w:tc>
      </w:tr>
      <w:tr w:rsidR="00B8089C" w:rsidRPr="00B8089C" w14:paraId="6BE8F611" w14:textId="091A245D" w:rsidTr="00B8089C">
        <w:trPr>
          <w:trHeight w:val="288"/>
        </w:trPr>
        <w:tc>
          <w:tcPr>
            <w:tcW w:w="26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64715C25" w14:textId="77777777" w:rsidR="00B8089C" w:rsidRPr="00B8089C" w:rsidRDefault="00B8089C" w:rsidP="00B8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8089C">
              <w:rPr>
                <w:rFonts w:ascii="Calibri" w:eastAsia="Times New Roman" w:hAnsi="Calibri" w:cs="Calibri"/>
                <w:color w:val="000000"/>
                <w:lang w:val="en-US"/>
              </w:rPr>
              <w:t>AuftragID</w:t>
            </w:r>
          </w:p>
        </w:tc>
        <w:tc>
          <w:tcPr>
            <w:tcW w:w="739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</w:tcPr>
          <w:p w14:paraId="4AF1B5C3" w14:textId="5B2E1873" w:rsidR="00B8089C" w:rsidRPr="00B8089C" w:rsidRDefault="00923A4F" w:rsidP="00B8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u w:val="single"/>
                <w:lang w:val="de-CH"/>
              </w:rPr>
              <w:t>AF1571</w:t>
            </w:r>
          </w:p>
        </w:tc>
      </w:tr>
      <w:tr w:rsidR="00B8089C" w:rsidRPr="00B8089C" w14:paraId="7FE81ECB" w14:textId="1254E3DB" w:rsidTr="00B8089C">
        <w:trPr>
          <w:trHeight w:val="288"/>
        </w:trPr>
        <w:tc>
          <w:tcPr>
            <w:tcW w:w="26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6334E954" w14:textId="77777777" w:rsidR="00B8089C" w:rsidRPr="00B8089C" w:rsidRDefault="00B8089C" w:rsidP="00B8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8089C">
              <w:rPr>
                <w:rFonts w:ascii="Calibri" w:eastAsia="Times New Roman" w:hAnsi="Calibri" w:cs="Calibri"/>
                <w:color w:val="000000"/>
                <w:lang w:val="en-US"/>
              </w:rPr>
              <w:t>Betrag</w:t>
            </w:r>
          </w:p>
        </w:tc>
        <w:tc>
          <w:tcPr>
            <w:tcW w:w="739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</w:tcPr>
          <w:p w14:paraId="5DB60E04" w14:textId="0149FB68" w:rsidR="00B8089C" w:rsidRPr="00B8089C" w:rsidRDefault="00923A4F" w:rsidP="00B8089C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val="de-CH"/>
              </w:rPr>
              <w:t>CHF 230.00</w:t>
            </w:r>
          </w:p>
        </w:tc>
      </w:tr>
      <w:tr w:rsidR="00B8089C" w:rsidRPr="00B8089C" w14:paraId="175E9E8D" w14:textId="16986071" w:rsidTr="00B8089C">
        <w:trPr>
          <w:trHeight w:val="288"/>
        </w:trPr>
        <w:tc>
          <w:tcPr>
            <w:tcW w:w="26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06F24570" w14:textId="77777777" w:rsidR="00B8089C" w:rsidRPr="00B8089C" w:rsidRDefault="00B8089C" w:rsidP="00B8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8089C">
              <w:rPr>
                <w:rFonts w:ascii="Calibri" w:eastAsia="Times New Roman" w:hAnsi="Calibri" w:cs="Calibri"/>
                <w:color w:val="000000"/>
                <w:lang w:val="en-US"/>
              </w:rPr>
              <w:t>ESNummer</w:t>
            </w:r>
          </w:p>
        </w:tc>
        <w:tc>
          <w:tcPr>
            <w:tcW w:w="739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</w:tcPr>
          <w:p w14:paraId="6EB8999A" w14:textId="0BE36150" w:rsidR="00B8089C" w:rsidRPr="00B8089C" w:rsidRDefault="00923A4F" w:rsidP="00B8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1353</w:t>
            </w:r>
          </w:p>
        </w:tc>
      </w:tr>
      <w:tr w:rsidR="00B8089C" w:rsidRPr="00B8089C" w14:paraId="116F5B7D" w14:textId="06DC7E6F" w:rsidTr="00B8089C">
        <w:trPr>
          <w:trHeight w:val="288"/>
        </w:trPr>
        <w:tc>
          <w:tcPr>
            <w:tcW w:w="26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23F537EE" w14:textId="77777777" w:rsidR="00B8089C" w:rsidRPr="00B8089C" w:rsidRDefault="00B8089C" w:rsidP="00B8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8089C">
              <w:rPr>
                <w:rFonts w:ascii="Calibri" w:eastAsia="Times New Roman" w:hAnsi="Calibri" w:cs="Calibri"/>
                <w:color w:val="000000"/>
                <w:lang w:val="en-US"/>
              </w:rPr>
              <w:t>AuftragDatum</w:t>
            </w:r>
          </w:p>
        </w:tc>
        <w:tc>
          <w:tcPr>
            <w:tcW w:w="739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</w:tcPr>
          <w:p w14:paraId="53EB2158" w14:textId="01672C71" w:rsidR="00B8089C" w:rsidRPr="00B8089C" w:rsidRDefault="00923A4F" w:rsidP="00B8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u w:val="single"/>
                <w:lang w:val="de-CH"/>
              </w:rPr>
              <w:t>28. December 2020</w:t>
            </w:r>
          </w:p>
        </w:tc>
      </w:tr>
      <w:tr w:rsidR="00B8089C" w:rsidRPr="00B8089C" w14:paraId="6B54A197" w14:textId="21831DB0" w:rsidTr="000F2FFA">
        <w:trPr>
          <w:trHeight w:val="288"/>
        </w:trPr>
        <w:tc>
          <w:tcPr>
            <w:tcW w:w="26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8157C76" w14:textId="77777777" w:rsidR="00B8089C" w:rsidRPr="00B8089C" w:rsidRDefault="00B8089C" w:rsidP="00B8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8089C">
              <w:rPr>
                <w:rFonts w:ascii="Calibri" w:eastAsia="Times New Roman" w:hAnsi="Calibri" w:cs="Calibri"/>
                <w:color w:val="000000"/>
                <w:lang w:val="en-US"/>
              </w:rPr>
              <w:t>Schlusssatz</w:t>
            </w:r>
          </w:p>
        </w:tc>
        <w:tc>
          <w:tcPr>
            <w:tcW w:w="739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</w:tcPr>
          <w:p w14:paraId="3E169D50" w14:textId="74BEEF18" w:rsidR="00B8089C" w:rsidRPr="00B8089C" w:rsidRDefault="00923A4F" w:rsidP="00B8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lang w:val="de-CH"/>
              </w:rPr>
              <w:t>Ich drücke dir die Daumen für deine Stellenbewerbung und wünsche dir alles Gute.</w:t>
            </w:r>
          </w:p>
        </w:tc>
      </w:tr>
      <w:tr w:rsidR="000F2FFA" w:rsidRPr="00B8089C" w14:paraId="5549784A" w14:textId="77777777" w:rsidTr="00EB7A53">
        <w:trPr>
          <w:trHeight w:val="288"/>
        </w:trPr>
        <w:tc>
          <w:tcPr>
            <w:tcW w:w="26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</w:tcPr>
          <w:p w14:paraId="097DC337" w14:textId="3CBF5B6B" w:rsidR="000F2FFA" w:rsidRPr="00B8089C" w:rsidRDefault="000F2FFA" w:rsidP="00B8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Currency</w:t>
            </w:r>
          </w:p>
        </w:tc>
        <w:tc>
          <w:tcPr>
            <w:tcW w:w="739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</w:tcPr>
          <w:p w14:paraId="38B6BBA5" w14:textId="54023E12" w:rsidR="000F2FFA" w:rsidRDefault="00923A4F" w:rsidP="00B8089C">
            <w:pPr>
              <w:spacing w:after="0" w:line="240" w:lineRule="auto"/>
              <w:rPr>
                <w:lang w:val="de-CH"/>
              </w:rPr>
            </w:pPr>
            <w:r>
              <w:rPr>
                <w:lang w:val="de-CH"/>
              </w:rPr>
              <w:t>CHF</w:t>
            </w:r>
          </w:p>
        </w:tc>
      </w:tr>
      <w:tr w:rsidR="00EB7A53" w:rsidRPr="00B8089C" w14:paraId="0CDBF65B" w14:textId="77777777" w:rsidTr="00EB7A53">
        <w:trPr>
          <w:trHeight w:val="288"/>
        </w:trPr>
        <w:tc>
          <w:tcPr>
            <w:tcW w:w="26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</w:tcPr>
          <w:p w14:paraId="0FD9D118" w14:textId="2735E5D1" w:rsidR="00EB7A53" w:rsidRDefault="00EB7A53" w:rsidP="00B8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IBAN</w:t>
            </w:r>
          </w:p>
        </w:tc>
        <w:tc>
          <w:tcPr>
            <w:tcW w:w="739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</w:tcPr>
          <w:p w14:paraId="32374196" w14:textId="62D6F289" w:rsidR="00EB7A53" w:rsidRDefault="00923A4F" w:rsidP="00B8089C">
            <w:pPr>
              <w:spacing w:after="0" w:line="240" w:lineRule="auto"/>
              <w:rPr>
                <w:lang w:val="de-CH"/>
              </w:rPr>
            </w:pPr>
            <w:r>
              <w:rPr>
                <w:lang w:val="de-CH"/>
              </w:rPr>
              <w:t>CH04 3078 7007 7190 5090 2</w:t>
            </w:r>
          </w:p>
        </w:tc>
      </w:tr>
      <w:tr w:rsidR="00EB7A53" w:rsidRPr="00B8089C" w14:paraId="1D0E1DD7" w14:textId="77777777" w:rsidTr="00257E07">
        <w:trPr>
          <w:trHeight w:val="288"/>
        </w:trPr>
        <w:tc>
          <w:tcPr>
            <w:tcW w:w="26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</w:tcPr>
          <w:p w14:paraId="1745C44F" w14:textId="6A09642C" w:rsidR="00EB7A53" w:rsidRDefault="00257E07" w:rsidP="00B8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7E07">
              <w:rPr>
                <w:rFonts w:ascii="Calibri" w:eastAsia="Times New Roman" w:hAnsi="Calibri" w:cs="Calibri"/>
                <w:color w:val="000000"/>
                <w:lang w:val="en-US"/>
              </w:rPr>
              <w:t>Empfängername</w:t>
            </w:r>
          </w:p>
        </w:tc>
        <w:tc>
          <w:tcPr>
            <w:tcW w:w="739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</w:tcPr>
          <w:p w14:paraId="6A88CC2F" w14:textId="74234556" w:rsidR="00EB7A53" w:rsidRDefault="00923A4F" w:rsidP="00B8089C">
            <w:pPr>
              <w:spacing w:after="0" w:line="240" w:lineRule="auto"/>
              <w:rPr>
                <w:lang w:val="de-CH"/>
              </w:rPr>
            </w:pPr>
            <w:r>
              <w:rPr>
                <w:lang w:val="de-CH"/>
              </w:rPr>
              <w:t>fotoleu - Inh. Anita Imfeld-Leu</w:t>
            </w:r>
          </w:p>
        </w:tc>
      </w:tr>
      <w:tr w:rsidR="00257E07" w:rsidRPr="00B8089C" w14:paraId="00F73CCC" w14:textId="77777777" w:rsidTr="00257E07">
        <w:trPr>
          <w:trHeight w:val="288"/>
        </w:trPr>
        <w:tc>
          <w:tcPr>
            <w:tcW w:w="26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</w:tcPr>
          <w:p w14:paraId="14FD4E00" w14:textId="14C98327" w:rsidR="00257E07" w:rsidRPr="00257E07" w:rsidRDefault="00257E07" w:rsidP="00B8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7E07">
              <w:rPr>
                <w:rFonts w:ascii="Calibri" w:eastAsia="Times New Roman" w:hAnsi="Calibri" w:cs="Calibri"/>
                <w:color w:val="000000"/>
                <w:lang w:val="en-US"/>
              </w:rPr>
              <w:t>Empfängeradresse</w:t>
            </w:r>
          </w:p>
        </w:tc>
        <w:tc>
          <w:tcPr>
            <w:tcW w:w="739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</w:tcPr>
          <w:p w14:paraId="54A60AC0" w14:textId="16306E8D" w:rsidR="00257E07" w:rsidRPr="008F4C5C" w:rsidRDefault="00923A4F" w:rsidP="00B8089C">
            <w:pPr>
              <w:spacing w:after="0" w:line="240" w:lineRule="auto"/>
              <w:rPr>
                <w:lang w:val="de-CH"/>
              </w:rPr>
            </w:pPr>
            <w:r>
              <w:rPr>
                <w:lang w:val="de-CH"/>
              </w:rPr>
              <w:t>Bösch 63</w:t>
            </w:r>
          </w:p>
        </w:tc>
      </w:tr>
      <w:tr w:rsidR="00257E07" w:rsidRPr="00B8089C" w14:paraId="2D7273E4" w14:textId="77777777" w:rsidTr="00F9240C">
        <w:trPr>
          <w:trHeight w:val="288"/>
        </w:trPr>
        <w:tc>
          <w:tcPr>
            <w:tcW w:w="26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</w:tcPr>
          <w:p w14:paraId="310217A3" w14:textId="19F24B4A" w:rsidR="00257E07" w:rsidRPr="00257E07" w:rsidRDefault="00F9240C" w:rsidP="00B8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9240C">
              <w:rPr>
                <w:rFonts w:ascii="Calibri" w:eastAsia="Times New Roman" w:hAnsi="Calibri" w:cs="Calibri"/>
                <w:color w:val="000000"/>
                <w:lang w:val="en-US"/>
              </w:rPr>
              <w:lastRenderedPageBreak/>
              <w:t>Empfängerwohnort</w:t>
            </w:r>
          </w:p>
        </w:tc>
        <w:tc>
          <w:tcPr>
            <w:tcW w:w="739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</w:tcPr>
          <w:p w14:paraId="3851994A" w14:textId="5848D0F8" w:rsidR="00257E07" w:rsidRPr="00257E07" w:rsidRDefault="00923A4F" w:rsidP="00B8089C">
            <w:pPr>
              <w:spacing w:after="0" w:line="240" w:lineRule="auto"/>
              <w:rPr>
                <w:lang w:val="de-CH"/>
              </w:rPr>
            </w:pPr>
            <w:r>
              <w:rPr>
                <w:lang w:val="de-CH"/>
              </w:rPr>
              <w:t>6331 Hünenberg</w:t>
            </w:r>
          </w:p>
        </w:tc>
      </w:tr>
      <w:tr w:rsidR="00F9240C" w:rsidRPr="00B8089C" w14:paraId="28674A08" w14:textId="77777777" w:rsidTr="00F9240C">
        <w:trPr>
          <w:trHeight w:val="288"/>
        </w:trPr>
        <w:tc>
          <w:tcPr>
            <w:tcW w:w="26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</w:tcPr>
          <w:p w14:paraId="53216F9E" w14:textId="3E79B83A" w:rsidR="00F9240C" w:rsidRPr="00F9240C" w:rsidRDefault="00F9240C" w:rsidP="00B8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9240C">
              <w:rPr>
                <w:rFonts w:ascii="Calibri" w:eastAsia="Times New Roman" w:hAnsi="Calibri" w:cs="Calibri"/>
                <w:color w:val="000000"/>
                <w:lang w:val="en-US"/>
              </w:rPr>
              <w:t>Kundenname</w:t>
            </w:r>
          </w:p>
        </w:tc>
        <w:tc>
          <w:tcPr>
            <w:tcW w:w="739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</w:tcPr>
          <w:p w14:paraId="44C3D8F7" w14:textId="2190D1A4" w:rsidR="00F9240C" w:rsidRDefault="00923A4F" w:rsidP="00B8089C">
            <w:pPr>
              <w:spacing w:after="0" w:line="240" w:lineRule="auto"/>
              <w:rPr>
                <w:lang w:val="de-CH"/>
              </w:rPr>
            </w:pPr>
            <w:r>
              <w:rPr>
                <w:lang w:val="de-CH"/>
              </w:rPr>
              <w:t>Moresi Aurelia</w:t>
            </w:r>
          </w:p>
        </w:tc>
      </w:tr>
      <w:tr w:rsidR="00F9240C" w:rsidRPr="00B8089C" w14:paraId="0DC97030" w14:textId="77777777" w:rsidTr="00A5615F">
        <w:trPr>
          <w:trHeight w:val="288"/>
        </w:trPr>
        <w:tc>
          <w:tcPr>
            <w:tcW w:w="26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</w:tcPr>
          <w:p w14:paraId="5243DE97" w14:textId="4FB03FE7" w:rsidR="00F9240C" w:rsidRPr="00F9240C" w:rsidRDefault="00A5615F" w:rsidP="00B8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5615F">
              <w:rPr>
                <w:rFonts w:ascii="Calibri" w:eastAsia="Times New Roman" w:hAnsi="Calibri" w:cs="Calibri"/>
                <w:color w:val="000000"/>
                <w:lang w:val="en-US"/>
              </w:rPr>
              <w:t>Kundenadresse</w:t>
            </w:r>
          </w:p>
        </w:tc>
        <w:tc>
          <w:tcPr>
            <w:tcW w:w="739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</w:tcPr>
          <w:p w14:paraId="10BF165C" w14:textId="44BD3E88" w:rsidR="00F9240C" w:rsidRDefault="00923A4F" w:rsidP="00B8089C">
            <w:pPr>
              <w:spacing w:after="0" w:line="240" w:lineRule="auto"/>
              <w:rPr>
                <w:lang w:val="de-CH"/>
              </w:rPr>
            </w:pPr>
            <w:r>
              <w:rPr>
                <w:lang w:val="de-CH"/>
              </w:rPr>
              <w:t>Rigiweg 19a</w:t>
            </w:r>
          </w:p>
        </w:tc>
      </w:tr>
      <w:tr w:rsidR="00A5615F" w:rsidRPr="00B8089C" w14:paraId="6A08FD61" w14:textId="77777777" w:rsidTr="00A5615F">
        <w:trPr>
          <w:trHeight w:val="288"/>
        </w:trPr>
        <w:tc>
          <w:tcPr>
            <w:tcW w:w="26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</w:tcPr>
          <w:p w14:paraId="14B5B75F" w14:textId="4110ED34" w:rsidR="00A5615F" w:rsidRPr="00A5615F" w:rsidRDefault="00A5615F" w:rsidP="00B8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5615F">
              <w:rPr>
                <w:rFonts w:ascii="Calibri" w:eastAsia="Times New Roman" w:hAnsi="Calibri" w:cs="Calibri"/>
                <w:color w:val="000000"/>
                <w:lang w:val="en-US"/>
              </w:rPr>
              <w:t>Kundenwohnort</w:t>
            </w:r>
          </w:p>
        </w:tc>
        <w:tc>
          <w:tcPr>
            <w:tcW w:w="739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</w:tcPr>
          <w:p w14:paraId="1A487DA6" w14:textId="7171FDCA" w:rsidR="00A5615F" w:rsidRDefault="00923A4F" w:rsidP="00B8089C">
            <w:pPr>
              <w:spacing w:after="0" w:line="240" w:lineRule="auto"/>
              <w:rPr>
                <w:lang w:val="de-CH"/>
              </w:rPr>
            </w:pPr>
            <w:r>
              <w:rPr>
                <w:lang w:val="de-CH"/>
              </w:rPr>
              <w:t>5643  Sins</w:t>
            </w:r>
          </w:p>
        </w:tc>
      </w:tr>
      <w:tr w:rsidR="00A5615F" w:rsidRPr="00B8089C" w14:paraId="3662D842" w14:textId="77777777" w:rsidTr="00A5615F">
        <w:trPr>
          <w:trHeight w:val="288"/>
        </w:trPr>
        <w:tc>
          <w:tcPr>
            <w:tcW w:w="26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</w:tcPr>
          <w:p w14:paraId="7EA60696" w14:textId="1E9CDD4D" w:rsidR="00A5615F" w:rsidRPr="00A5615F" w:rsidRDefault="00A5615F" w:rsidP="00B8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5615F">
              <w:rPr>
                <w:rFonts w:ascii="Calibri" w:eastAsia="Times New Roman" w:hAnsi="Calibri" w:cs="Calibri"/>
                <w:color w:val="000000"/>
                <w:lang w:val="en-US"/>
              </w:rPr>
              <w:t>Amount</w:t>
            </w:r>
          </w:p>
        </w:tc>
        <w:tc>
          <w:tcPr>
            <w:tcW w:w="739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</w:tcPr>
          <w:p w14:paraId="42579E5B" w14:textId="6043F270" w:rsidR="00A5615F" w:rsidRDefault="00923A4F" w:rsidP="00B8089C">
            <w:pPr>
              <w:spacing w:after="0" w:line="240" w:lineRule="auto"/>
              <w:rPr>
                <w:lang w:val="de-CH"/>
              </w:rPr>
            </w:pPr>
            <w:r>
              <w:rPr>
                <w:lang w:val="de-CH"/>
              </w:rPr>
              <w:t>230</w:t>
            </w:r>
          </w:p>
        </w:tc>
      </w:tr>
      <w:tr w:rsidR="00A5615F" w:rsidRPr="00B8089C" w14:paraId="5947A1F2" w14:textId="77777777" w:rsidTr="00916C40">
        <w:trPr>
          <w:trHeight w:val="288"/>
        </w:trPr>
        <w:tc>
          <w:tcPr>
            <w:tcW w:w="26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</w:tcPr>
          <w:p w14:paraId="346B0026" w14:textId="3194E175" w:rsidR="00A5615F" w:rsidRPr="00A5615F" w:rsidRDefault="00916C40" w:rsidP="00B8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16C40">
              <w:rPr>
                <w:rFonts w:ascii="Calibri" w:eastAsia="Times New Roman" w:hAnsi="Calibri" w:cs="Calibri"/>
                <w:color w:val="000000"/>
                <w:lang w:val="en-US"/>
              </w:rPr>
              <w:t>UnstructureMessage</w:t>
            </w:r>
          </w:p>
        </w:tc>
        <w:tc>
          <w:tcPr>
            <w:tcW w:w="739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</w:tcPr>
          <w:p w14:paraId="07F190AB" w14:textId="43DA9A27" w:rsidR="00A5615F" w:rsidRDefault="00923A4F" w:rsidP="00B8089C">
            <w:pPr>
              <w:spacing w:after="0" w:line="240" w:lineRule="auto"/>
              <w:rPr>
                <w:lang w:val="de-CH"/>
              </w:rPr>
            </w:pPr>
            <w:r>
              <w:rPr>
                <w:lang w:val="de-CH"/>
              </w:rPr>
              <w:t>AF1571 / KF0182 / ES=1353</w:t>
            </w:r>
          </w:p>
        </w:tc>
      </w:tr>
      <w:tr w:rsidR="00916C40" w:rsidRPr="00B8089C" w14:paraId="4D215790" w14:textId="77777777" w:rsidTr="0042339C">
        <w:trPr>
          <w:trHeight w:val="288"/>
        </w:trPr>
        <w:tc>
          <w:tcPr>
            <w:tcW w:w="26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</w:tcPr>
          <w:p w14:paraId="6AF87A42" w14:textId="326C2B9A" w:rsidR="00916C40" w:rsidRPr="00916C40" w:rsidRDefault="00916C40" w:rsidP="00B8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16C40">
              <w:rPr>
                <w:rFonts w:ascii="Calibri" w:eastAsia="Times New Roman" w:hAnsi="Calibri" w:cs="Calibri"/>
                <w:color w:val="000000"/>
                <w:lang w:val="en-US"/>
              </w:rPr>
              <w:t>BillInformation</w:t>
            </w:r>
          </w:p>
        </w:tc>
        <w:tc>
          <w:tcPr>
            <w:tcW w:w="739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</w:tcPr>
          <w:p w14:paraId="59773461" w14:textId="50BD6F61" w:rsidR="00916C40" w:rsidRDefault="00923A4F" w:rsidP="00B8089C">
            <w:pPr>
              <w:spacing w:after="0" w:line="240" w:lineRule="auto"/>
              <w:rPr>
                <w:lang w:val="de-CH"/>
              </w:rPr>
            </w:pPr>
            <w:r>
              <w:rPr>
                <w:lang w:val="de-CH"/>
              </w:rPr>
              <w:t xml:space="preserve"> </w:t>
            </w:r>
          </w:p>
        </w:tc>
      </w:tr>
      <w:tr w:rsidR="0042339C" w:rsidRPr="00B8089C" w14:paraId="7D0FF0DE" w14:textId="77777777" w:rsidTr="0042339C">
        <w:trPr>
          <w:trHeight w:val="288"/>
        </w:trPr>
        <w:tc>
          <w:tcPr>
            <w:tcW w:w="26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</w:tcPr>
          <w:p w14:paraId="7726A599" w14:textId="603967A8" w:rsidR="0042339C" w:rsidRPr="00916C40" w:rsidRDefault="0042339C" w:rsidP="00B8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2339C">
              <w:rPr>
                <w:rFonts w:ascii="Calibri" w:eastAsia="Times New Roman" w:hAnsi="Calibri" w:cs="Calibri"/>
                <w:color w:val="000000"/>
                <w:lang w:val="en-US"/>
              </w:rPr>
              <w:t>Filename</w:t>
            </w:r>
          </w:p>
        </w:tc>
        <w:tc>
          <w:tcPr>
            <w:tcW w:w="739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</w:tcPr>
          <w:p w14:paraId="20ABE229" w14:textId="18270F20" w:rsidR="0042339C" w:rsidRDefault="00923A4F" w:rsidP="00B8089C">
            <w:pPr>
              <w:spacing w:after="0" w:line="240" w:lineRule="auto"/>
              <w:rPr>
                <w:lang w:val="de-CH"/>
              </w:rPr>
            </w:pPr>
            <w:r>
              <w:rPr>
                <w:lang w:val="de-CH"/>
              </w:rPr>
              <w:t>AF1571_KF0182_Moresi Aurelia.docx</w:t>
            </w:r>
          </w:p>
        </w:tc>
      </w:tr>
      <w:tr w:rsidR="0042339C" w:rsidRPr="00B8089C" w14:paraId="2DFD232C" w14:textId="77777777" w:rsidTr="00B8089C">
        <w:trPr>
          <w:trHeight w:val="288"/>
        </w:trPr>
        <w:tc>
          <w:tcPr>
            <w:tcW w:w="2668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</w:tcPr>
          <w:p w14:paraId="24750C3D" w14:textId="7D29B684" w:rsidR="0042339C" w:rsidRPr="0042339C" w:rsidRDefault="0042339C" w:rsidP="00B8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2339C">
              <w:rPr>
                <w:rFonts w:ascii="Calibri" w:eastAsia="Times New Roman" w:hAnsi="Calibri" w:cs="Calibri"/>
                <w:color w:val="000000"/>
                <w:lang w:val="en-US"/>
              </w:rPr>
              <w:t>Filepath</w:t>
            </w:r>
          </w:p>
        </w:tc>
        <w:tc>
          <w:tcPr>
            <w:tcW w:w="7397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B8CCE4" w:fill="B8CCE4"/>
          </w:tcPr>
          <w:p w14:paraId="39633536" w14:textId="0A3F7BE0" w:rsidR="0042339C" w:rsidRDefault="00923A4F" w:rsidP="00B8089C">
            <w:pPr>
              <w:spacing w:after="0" w:line="240" w:lineRule="auto"/>
              <w:rPr>
                <w:lang w:val="de-CH"/>
              </w:rPr>
            </w:pPr>
            <w:r>
              <w:rPr>
                <w:lang w:val="de-CH"/>
              </w:rPr>
              <w:t>C:\Users\imfeldc\source\repos\SwissQRCodeExcel4\</w:t>
            </w:r>
          </w:p>
        </w:tc>
      </w:tr>
    </w:tbl>
    <w:p w14:paraId="759D1176" w14:textId="1898C4E7" w:rsidR="00324E47" w:rsidRDefault="00324E47" w:rsidP="00864BAD">
      <w:pPr>
        <w:spacing w:after="0" w:line="240" w:lineRule="auto"/>
        <w:rPr>
          <w:b/>
          <w:lang w:val="de-CH"/>
        </w:rPr>
      </w:pPr>
    </w:p>
    <w:p w14:paraId="43D4338C" w14:textId="4A1DB543" w:rsidR="00021C9E" w:rsidRDefault="00021C9E" w:rsidP="00864BAD">
      <w:pPr>
        <w:spacing w:after="0" w:line="240" w:lineRule="auto"/>
        <w:rPr>
          <w:rFonts w:cstheme="minorHAnsi"/>
        </w:rPr>
      </w:pPr>
      <w:r>
        <w:rPr>
          <w:b/>
          <w:lang w:val="de-CH"/>
        </w:rPr>
        <w:t xml:space="preserve">Test: </w:t>
      </w:r>
      <w:r w:rsidR="00923A4F">
        <w:rPr>
          <w:rFonts w:cstheme="minorHAnsi"/>
        </w:rPr>
        <w:t>Moresi</w:t>
      </w:r>
      <w:r>
        <w:rPr>
          <w:rFonts w:cstheme="minorHAnsi"/>
        </w:rPr>
        <w:t xml:space="preserve"> </w:t>
      </w:r>
      <w:r w:rsidR="00923A4F">
        <w:rPr>
          <w:rFonts w:cstheme="minorHAnsi"/>
        </w:rPr>
        <w:t>Aurelia</w:t>
      </w:r>
    </w:p>
    <w:p w14:paraId="6C4D3A9E" w14:textId="59DBA47E" w:rsidR="005A41B1" w:rsidRDefault="005A41B1" w:rsidP="00864BAD">
      <w:pPr>
        <w:spacing w:after="0" w:line="240" w:lineRule="auto"/>
        <w:rPr>
          <w:rFonts w:cstheme="minorHAnsi"/>
        </w:rPr>
      </w:pPr>
    </w:p>
    <w:p w14:paraId="1D66EE6D" w14:textId="77777777" w:rsidR="005A41B1" w:rsidRDefault="005A41B1" w:rsidP="00864BAD">
      <w:pPr>
        <w:spacing w:after="0" w:line="240" w:lineRule="auto"/>
        <w:rPr>
          <w:b/>
          <w:lang w:val="de-CH"/>
        </w:rPr>
        <w:sectPr w:rsidR="005A41B1" w:rsidSect="0076746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06B77F4B" w14:textId="6613F72F" w:rsidR="005A41B1" w:rsidRPr="0045117E" w:rsidRDefault="005A41B1" w:rsidP="00864BAD">
      <w:pPr>
        <w:spacing w:after="0" w:line="240" w:lineRule="auto"/>
        <w:rPr>
          <w:bCs/>
          <w:lang w:val="de-CH"/>
        </w:rPr>
      </w:pPr>
    </w:p>
    <w:p w14:paraId="093F321C" w14:textId="180D73F9" w:rsidR="005A41B1" w:rsidRPr="0045117E" w:rsidRDefault="005A41B1" w:rsidP="00864BAD">
      <w:pPr>
        <w:spacing w:after="0" w:line="240" w:lineRule="auto"/>
        <w:rPr>
          <w:bCs/>
          <w:lang w:val="de-CH"/>
        </w:rPr>
      </w:pPr>
    </w:p>
    <w:p w14:paraId="2B114201" w14:textId="501DE7B2" w:rsidR="005A41B1" w:rsidRPr="0045117E" w:rsidRDefault="005A41B1" w:rsidP="00864BAD">
      <w:pPr>
        <w:spacing w:after="0" w:line="240" w:lineRule="auto"/>
        <w:rPr>
          <w:bCs/>
          <w:lang w:val="de-CH"/>
        </w:rPr>
      </w:pPr>
    </w:p>
    <w:p w14:paraId="2F629BA5" w14:textId="48CC8427" w:rsidR="006D1B07" w:rsidRPr="0045117E" w:rsidRDefault="006D1B07" w:rsidP="00864BAD">
      <w:pPr>
        <w:spacing w:after="0" w:line="240" w:lineRule="auto"/>
        <w:rPr>
          <w:bCs/>
          <w:lang w:val="de-CH"/>
        </w:rPr>
      </w:pPr>
    </w:p>
    <w:p w14:paraId="2CA6FC12" w14:textId="6A6EE79F" w:rsidR="006D1B07" w:rsidRPr="0045117E" w:rsidRDefault="006D1B07" w:rsidP="00864BAD">
      <w:pPr>
        <w:spacing w:after="0" w:line="240" w:lineRule="auto"/>
        <w:rPr>
          <w:bCs/>
          <w:lang w:val="de-CH"/>
        </w:rPr>
      </w:pPr>
    </w:p>
    <w:p w14:paraId="159AC1FD" w14:textId="48FFE415" w:rsidR="006D1B07" w:rsidRPr="0045117E" w:rsidRDefault="006D1B07" w:rsidP="00864BAD">
      <w:pPr>
        <w:spacing w:after="0" w:line="240" w:lineRule="auto"/>
        <w:rPr>
          <w:bCs/>
          <w:lang w:val="de-CH"/>
        </w:rPr>
      </w:pPr>
    </w:p>
    <w:p w14:paraId="364F73B0" w14:textId="1FDFE731" w:rsidR="006D1B07" w:rsidRPr="0045117E" w:rsidRDefault="006D1B07" w:rsidP="00864BAD">
      <w:pPr>
        <w:spacing w:after="0" w:line="240" w:lineRule="auto"/>
        <w:rPr>
          <w:bCs/>
          <w:lang w:val="de-CH"/>
        </w:rPr>
      </w:pPr>
    </w:p>
    <w:p w14:paraId="646DA0DC" w14:textId="14972921" w:rsidR="006D1B07" w:rsidRPr="0045117E" w:rsidRDefault="006D1B07" w:rsidP="00864BAD">
      <w:pPr>
        <w:spacing w:after="0" w:line="240" w:lineRule="auto"/>
        <w:rPr>
          <w:bCs/>
          <w:lang w:val="de-CH"/>
        </w:rPr>
      </w:pPr>
    </w:p>
    <w:p w14:paraId="73633C5A" w14:textId="0AD17228" w:rsidR="006D1B07" w:rsidRPr="0045117E" w:rsidRDefault="006D1B07" w:rsidP="00864BAD">
      <w:pPr>
        <w:spacing w:after="0" w:line="240" w:lineRule="auto"/>
        <w:rPr>
          <w:bCs/>
          <w:lang w:val="de-CH"/>
        </w:rPr>
      </w:pPr>
    </w:p>
    <w:p w14:paraId="7F251710" w14:textId="67D64570" w:rsidR="006D1B07" w:rsidRPr="0045117E" w:rsidRDefault="006D1B07" w:rsidP="00864BAD">
      <w:pPr>
        <w:spacing w:after="0" w:line="240" w:lineRule="auto"/>
        <w:rPr>
          <w:bCs/>
          <w:lang w:val="de-CH"/>
        </w:rPr>
      </w:pPr>
    </w:p>
    <w:p w14:paraId="153A46EE" w14:textId="1C3D2EA4" w:rsidR="006D1B07" w:rsidRPr="0045117E" w:rsidRDefault="006D1B07" w:rsidP="00864BAD">
      <w:pPr>
        <w:spacing w:after="0" w:line="240" w:lineRule="auto"/>
        <w:rPr>
          <w:bCs/>
          <w:lang w:val="de-CH"/>
        </w:rPr>
      </w:pPr>
    </w:p>
    <w:p w14:paraId="12E8B468" w14:textId="1B6A317D" w:rsidR="006D1B07" w:rsidRPr="0045117E" w:rsidRDefault="006D1B07" w:rsidP="00864BAD">
      <w:pPr>
        <w:spacing w:after="0" w:line="240" w:lineRule="auto"/>
        <w:rPr>
          <w:bCs/>
          <w:lang w:val="de-CH"/>
        </w:rPr>
      </w:pPr>
    </w:p>
    <w:p w14:paraId="1B28337E" w14:textId="1F9F0BA8" w:rsidR="006D1B07" w:rsidRPr="0045117E" w:rsidRDefault="006D1B07" w:rsidP="00864BAD">
      <w:pPr>
        <w:spacing w:after="0" w:line="240" w:lineRule="auto"/>
        <w:rPr>
          <w:bCs/>
          <w:lang w:val="de-CH"/>
        </w:rPr>
      </w:pPr>
    </w:p>
    <w:p w14:paraId="355CF879" w14:textId="5AAB86A0" w:rsidR="006D1B07" w:rsidRPr="0045117E" w:rsidRDefault="006D1B07" w:rsidP="00864BAD">
      <w:pPr>
        <w:spacing w:after="0" w:line="240" w:lineRule="auto"/>
        <w:rPr>
          <w:bCs/>
          <w:lang w:val="de-CH"/>
        </w:rPr>
      </w:pPr>
    </w:p>
    <w:p w14:paraId="1C167534" w14:textId="18988E95" w:rsidR="006D1B07" w:rsidRPr="0045117E" w:rsidRDefault="006D1B07" w:rsidP="00864BAD">
      <w:pPr>
        <w:spacing w:after="0" w:line="240" w:lineRule="auto"/>
        <w:rPr>
          <w:bCs/>
          <w:lang w:val="de-CH"/>
        </w:rPr>
      </w:pPr>
    </w:p>
    <w:p w14:paraId="6A8B3C13" w14:textId="15F38255" w:rsidR="006D1B07" w:rsidRPr="0045117E" w:rsidRDefault="006D1B07" w:rsidP="00864BAD">
      <w:pPr>
        <w:spacing w:after="0" w:line="240" w:lineRule="auto"/>
        <w:rPr>
          <w:bCs/>
          <w:lang w:val="de-CH"/>
        </w:rPr>
      </w:pPr>
    </w:p>
    <w:p w14:paraId="7F2B5F8C" w14:textId="7F14645E" w:rsidR="006D1B07" w:rsidRPr="0045117E" w:rsidRDefault="006D1B07" w:rsidP="00864BAD">
      <w:pPr>
        <w:spacing w:after="0" w:line="240" w:lineRule="auto"/>
        <w:rPr>
          <w:bCs/>
          <w:lang w:val="de-CH"/>
        </w:rPr>
      </w:pPr>
    </w:p>
    <w:p w14:paraId="41D6F22E" w14:textId="566615FD" w:rsidR="006D1B07" w:rsidRPr="0045117E" w:rsidRDefault="006D1B07" w:rsidP="00864BAD">
      <w:pPr>
        <w:spacing w:after="0" w:line="240" w:lineRule="auto"/>
        <w:rPr>
          <w:bCs/>
          <w:lang w:val="de-CH"/>
        </w:rPr>
      </w:pPr>
    </w:p>
    <w:p w14:paraId="4E4F2DA5" w14:textId="77777777" w:rsidR="006D1B07" w:rsidRPr="0045117E" w:rsidRDefault="006D1B07" w:rsidP="00864BAD">
      <w:pPr>
        <w:spacing w:after="0" w:line="240" w:lineRule="auto"/>
        <w:rPr>
          <w:bCs/>
          <w:lang w:val="de-CH"/>
        </w:rPr>
      </w:pPr>
    </w:p>
    <w:p w14:paraId="124820D4" w14:textId="46B1AE36" w:rsidR="006D1B07" w:rsidRPr="0045117E" w:rsidRDefault="006D1B07" w:rsidP="00864BAD">
      <w:pPr>
        <w:spacing w:after="0" w:line="240" w:lineRule="auto"/>
        <w:rPr>
          <w:bCs/>
          <w:lang w:val="de-CH"/>
        </w:rPr>
      </w:pPr>
    </w:p>
    <w:p w14:paraId="0D66F650" w14:textId="3C9CA1FC" w:rsidR="006D1B07" w:rsidRPr="0045117E" w:rsidRDefault="006D1B07" w:rsidP="00864BAD">
      <w:pPr>
        <w:spacing w:after="0" w:line="240" w:lineRule="auto"/>
        <w:rPr>
          <w:bCs/>
          <w:lang w:val="de-CH"/>
        </w:rPr>
      </w:pPr>
    </w:p>
    <w:p w14:paraId="30C594C5" w14:textId="77777777" w:rsidR="006D1B07" w:rsidRPr="0045117E" w:rsidRDefault="006D1B07" w:rsidP="00864BAD">
      <w:pPr>
        <w:spacing w:after="0" w:line="240" w:lineRule="auto"/>
        <w:rPr>
          <w:bCs/>
          <w:lang w:val="de-CH"/>
        </w:rPr>
      </w:pPr>
    </w:p>
    <w:p w14:paraId="59BDD5EB" w14:textId="74CAE437" w:rsidR="006D1B07" w:rsidRDefault="006D1B07" w:rsidP="00864BAD">
      <w:pPr>
        <w:spacing w:after="0" w:line="240" w:lineRule="auto"/>
        <w:rPr>
          <w:bCs/>
          <w:lang w:val="de-CH"/>
        </w:rPr>
      </w:pPr>
    </w:p>
    <w:p w14:paraId="26A207EB" w14:textId="52B71E39" w:rsidR="00944C64" w:rsidRDefault="00944C64" w:rsidP="00864BAD">
      <w:pPr>
        <w:spacing w:after="0" w:line="240" w:lineRule="auto"/>
        <w:rPr>
          <w:bCs/>
          <w:lang w:val="de-CH"/>
        </w:rPr>
      </w:pPr>
    </w:p>
    <w:p w14:paraId="4AE99B7F" w14:textId="462AC8A7" w:rsidR="00944C64" w:rsidRPr="0045117E" w:rsidRDefault="00944C64" w:rsidP="00864BAD">
      <w:pPr>
        <w:spacing w:after="0" w:line="240" w:lineRule="auto"/>
        <w:rPr>
          <w:bCs/>
          <w:lang w:val="de-CH"/>
        </w:rPr>
      </w:pPr>
    </w:p>
    <w:p w14:paraId="151D15D6" w14:textId="2CAE6AFB" w:rsidR="006D1B07" w:rsidRDefault="006D1B07" w:rsidP="00864BAD">
      <w:pPr>
        <w:spacing w:after="0" w:line="240" w:lineRule="auto"/>
        <w:rPr>
          <w:bCs/>
          <w:lang w:val="de-CH"/>
        </w:rPr>
      </w:pPr>
    </w:p>
    <w:p w14:paraId="2D54315D" w14:textId="40A859BB" w:rsidR="00D77F13" w:rsidRDefault="00D77F13" w:rsidP="00864BAD">
      <w:pPr>
        <w:spacing w:after="0" w:line="240" w:lineRule="auto"/>
        <w:rPr>
          <w:bCs/>
          <w:lang w:val="de-CH"/>
        </w:rPr>
      </w:pPr>
    </w:p>
    <w:p w14:paraId="3A28BEE1" w14:textId="6F801A47" w:rsidR="00D77F13" w:rsidRDefault="00D77F13" w:rsidP="00864BAD">
      <w:pPr>
        <w:spacing w:after="0" w:line="240" w:lineRule="auto"/>
        <w:rPr>
          <w:bCs/>
          <w:lang w:val="de-CH"/>
        </w:rPr>
      </w:pPr>
    </w:p>
    <w:p w14:paraId="61F41BAC" w14:textId="77777777" w:rsidR="00D77F13" w:rsidRPr="0045117E" w:rsidRDefault="00D77F13" w:rsidP="00864BAD">
      <w:pPr>
        <w:spacing w:after="0" w:line="240" w:lineRule="auto"/>
        <w:rPr>
          <w:bCs/>
          <w:lang w:val="de-CH"/>
        </w:rPr>
      </w:pPr>
    </w:p>
    <w:p w14:paraId="238D8F63" w14:textId="77777777" w:rsidR="00D77F13" w:rsidRDefault="00D77F13" w:rsidP="00D77F13">
      <w:pPr>
        <w:spacing w:after="0" w:line="240" w:lineRule="auto"/>
        <w:jc w:val="center"/>
        <w:rPr>
          <w:bCs/>
          <w:lang w:val="de-CH"/>
        </w:rPr>
      </w:pPr>
      <w:r w:rsidRPr="0045117E">
        <w:rPr>
          <w:bCs/>
          <w:lang w:val="de-CH"/>
        </w:rPr>
        <w:t>Vor der Einzahlung abzutrennen</w:t>
      </w:r>
    </w:p>
    <w:p w14:paraId="5A06A052" w14:textId="77777777" w:rsidR="006D1B07" w:rsidRPr="0045117E" w:rsidRDefault="006D1B07" w:rsidP="00864BAD">
      <w:pPr>
        <w:spacing w:after="0" w:line="240" w:lineRule="auto"/>
        <w:rPr>
          <w:bCs/>
          <w:lang w:val="de-CH"/>
        </w:rPr>
      </w:pP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3397"/>
        <w:gridCol w:w="3261"/>
        <w:gridCol w:w="4935"/>
      </w:tblGrid>
      <w:tr w:rsidR="007D3339" w:rsidRPr="00E43156" w14:paraId="513F6A05" w14:textId="77777777" w:rsidTr="00DD2008">
        <w:trPr>
          <w:trHeight w:val="2589"/>
        </w:trPr>
        <w:tc>
          <w:tcPr>
            <w:tcW w:w="3397" w:type="dxa"/>
          </w:tcPr>
          <w:p w14:paraId="38B6B7EB" w14:textId="444F44F0" w:rsidR="007D3339" w:rsidRPr="00F874E5" w:rsidRDefault="007D3339" w:rsidP="00DD2008">
            <w:pPr>
              <w:rPr>
                <w:rFonts w:ascii="Arial" w:hAnsi="Arial" w:cs="Arial"/>
                <w:b/>
                <w:bCs/>
              </w:rPr>
            </w:pPr>
            <w:r w:rsidRPr="00F874E5">
              <w:rPr>
                <w:rFonts w:ascii="Arial" w:hAnsi="Arial" w:cs="Arial"/>
                <w:b/>
                <w:bCs/>
              </w:rPr>
              <w:t>Empfangsschein</w:t>
            </w:r>
          </w:p>
          <w:p w14:paraId="54BA7222" w14:textId="3ED6ACAF" w:rsidR="007D3339" w:rsidRDefault="007D3339" w:rsidP="00DD2008">
            <w:pPr>
              <w:rPr>
                <w:rFonts w:ascii="Arial" w:hAnsi="Arial" w:cs="Arial"/>
                <w:sz w:val="18"/>
                <w:szCs w:val="18"/>
              </w:rPr>
            </w:pPr>
          </w:p>
          <w:p w14:paraId="0FB9724C" w14:textId="77777777" w:rsidR="007D3339" w:rsidRPr="004337EE" w:rsidRDefault="007D3339" w:rsidP="00DD2008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337EE">
              <w:rPr>
                <w:rFonts w:ascii="Arial" w:hAnsi="Arial" w:cs="Arial"/>
                <w:b/>
                <w:bCs/>
                <w:sz w:val="18"/>
                <w:szCs w:val="18"/>
              </w:rPr>
              <w:t>Konto / Zahlbar an</w:t>
            </w:r>
          </w:p>
          <w:p w14:paraId="58628F52" w14:textId="47402D01" w:rsidR="007D3339" w:rsidRPr="004337EE" w:rsidRDefault="00923A4F" w:rsidP="00DD200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CH04 3078 7007 7190 5090 2</w:t>
            </w:r>
          </w:p>
          <w:p w14:paraId="58212217" w14:textId="7EC59793" w:rsidR="007D3339" w:rsidRPr="004337EE" w:rsidRDefault="00923A4F" w:rsidP="00DD200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fotoleu - Inh. Anita Imfeld-Leu</w:t>
            </w:r>
          </w:p>
          <w:p w14:paraId="0A25BC60" w14:textId="3A684F3C" w:rsidR="007D3339" w:rsidRPr="004337EE" w:rsidRDefault="00923A4F" w:rsidP="00DD200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Bösch 63</w:t>
            </w:r>
          </w:p>
          <w:p w14:paraId="64B8778E" w14:textId="2C5AE00F" w:rsidR="007D3339" w:rsidRPr="004337EE" w:rsidRDefault="00923A4F" w:rsidP="00DD200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6331 Hünenberg</w:t>
            </w:r>
          </w:p>
          <w:p w14:paraId="13CF63C5" w14:textId="77777777" w:rsidR="007D3339" w:rsidRDefault="007D3339" w:rsidP="00DD2008">
            <w:pPr>
              <w:rPr>
                <w:rFonts w:ascii="Arial" w:hAnsi="Arial" w:cs="Arial"/>
                <w:sz w:val="18"/>
                <w:szCs w:val="18"/>
              </w:rPr>
            </w:pPr>
          </w:p>
          <w:p w14:paraId="16334699" w14:textId="77777777" w:rsidR="007D3339" w:rsidRPr="00EB2904" w:rsidRDefault="007D3339" w:rsidP="00DD2008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B2904">
              <w:rPr>
                <w:rFonts w:ascii="Arial" w:hAnsi="Arial" w:cs="Arial"/>
                <w:b/>
                <w:bCs/>
                <w:sz w:val="18"/>
                <w:szCs w:val="18"/>
              </w:rPr>
              <w:t>Zahlbar durch</w:t>
            </w:r>
          </w:p>
          <w:p w14:paraId="482820BE" w14:textId="37EAA34E" w:rsidR="007D3339" w:rsidRDefault="00923A4F" w:rsidP="00DD200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Moresi Aurelia</w:t>
            </w:r>
          </w:p>
          <w:p w14:paraId="467CE59A" w14:textId="53EABAB7" w:rsidR="007D3339" w:rsidRDefault="00923A4F" w:rsidP="00DD200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Rigiweg 19a</w:t>
            </w:r>
          </w:p>
          <w:p w14:paraId="408110D9" w14:textId="62C9A92B" w:rsidR="007D3339" w:rsidRDefault="00923A4F" w:rsidP="00DD200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5643  Sins</w:t>
            </w:r>
          </w:p>
          <w:p w14:paraId="32702EBF" w14:textId="77777777" w:rsidR="007D3339" w:rsidRDefault="007D3339" w:rsidP="00DD2008">
            <w:pPr>
              <w:rPr>
                <w:rFonts w:ascii="Arial" w:hAnsi="Arial" w:cs="Arial"/>
                <w:sz w:val="18"/>
                <w:szCs w:val="18"/>
              </w:rPr>
            </w:pPr>
          </w:p>
          <w:p w14:paraId="14BE2E08" w14:textId="77777777" w:rsidR="007D3339" w:rsidRDefault="007D3339" w:rsidP="00DD2008">
            <w:pPr>
              <w:rPr>
                <w:rFonts w:ascii="Arial" w:hAnsi="Arial" w:cs="Arial"/>
                <w:sz w:val="18"/>
                <w:szCs w:val="18"/>
              </w:rPr>
            </w:pPr>
          </w:p>
          <w:p w14:paraId="5EF897CF" w14:textId="77777777" w:rsidR="007D3339" w:rsidRDefault="007D3339" w:rsidP="00DD2008">
            <w:pPr>
              <w:rPr>
                <w:rFonts w:ascii="Arial" w:hAnsi="Arial" w:cs="Arial"/>
                <w:sz w:val="18"/>
                <w:szCs w:val="18"/>
              </w:rPr>
            </w:pPr>
          </w:p>
          <w:p w14:paraId="01E4D52B" w14:textId="77777777" w:rsidR="007D3339" w:rsidRDefault="007D3339" w:rsidP="00DD2008">
            <w:pPr>
              <w:rPr>
                <w:rFonts w:ascii="Arial" w:hAnsi="Arial" w:cs="Arial"/>
                <w:sz w:val="18"/>
                <w:szCs w:val="18"/>
              </w:rPr>
            </w:pPr>
          </w:p>
          <w:p w14:paraId="42D2747D" w14:textId="77777777" w:rsidR="007D3339" w:rsidRPr="00E43156" w:rsidRDefault="007D3339" w:rsidP="00DD200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61" w:type="dxa"/>
          </w:tcPr>
          <w:p w14:paraId="1ECBBD26" w14:textId="12ACF510" w:rsidR="007D3339" w:rsidRPr="00DF5B6D" w:rsidRDefault="007D3339" w:rsidP="00DD2008">
            <w:pPr>
              <w:rPr>
                <w:rFonts w:ascii="Arial" w:hAnsi="Arial" w:cs="Arial"/>
              </w:rPr>
            </w:pPr>
            <w:r w:rsidRPr="00DF5B6D">
              <w:rPr>
                <w:rFonts w:ascii="Arial" w:hAnsi="Arial" w:cs="Arial"/>
                <w:b/>
                <w:bCs/>
              </w:rPr>
              <w:t>Zahlteil</w:t>
            </w:r>
            <w:r w:rsidR="00D32910">
              <w:rPr>
                <w:bCs/>
                <w:noProof/>
                <w:lang w:val="de-CH"/>
              </w:rPr>
              <w:drawing>
                <wp:inline distT="0" distB="0" distL="0" distR="0" wp14:anchorId="104232A5" wp14:editId="569D9086">
                  <wp:extent cx="1876425" cy="1876425"/>
                  <wp:effectExtent l="0" t="0" r="9525" b="9525"/>
                  <wp:docPr id="3" name="Picture 3" descr="QRCo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QRCod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6425" cy="1876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35" w:type="dxa"/>
          </w:tcPr>
          <w:p w14:paraId="09242E34" w14:textId="77777777" w:rsidR="007D3339" w:rsidRPr="00C23DC9" w:rsidRDefault="007D3339" w:rsidP="00DD2008">
            <w:pPr>
              <w:rPr>
                <w:rFonts w:ascii="Arial" w:hAnsi="Arial" w:cs="Arial"/>
                <w:b/>
                <w:bCs/>
              </w:rPr>
            </w:pPr>
            <w:r w:rsidRPr="00C23DC9">
              <w:rPr>
                <w:rFonts w:ascii="Arial" w:hAnsi="Arial" w:cs="Arial"/>
                <w:b/>
                <w:bCs/>
              </w:rPr>
              <w:t>Konto / Zahlbar an</w:t>
            </w:r>
          </w:p>
          <w:p w14:paraId="4C0D3ABC" w14:textId="414A7E7F" w:rsidR="007D3339" w:rsidRPr="00C23DC9" w:rsidRDefault="00923A4F" w:rsidP="00DD200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CH04 3078 7007 7190 5090 2</w:t>
            </w:r>
          </w:p>
          <w:p w14:paraId="329320D4" w14:textId="398C6867" w:rsidR="007D3339" w:rsidRPr="00C23DC9" w:rsidRDefault="00923A4F" w:rsidP="00DD200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fotoleu - Inh. Anita Imfeld-Leu</w:t>
            </w:r>
          </w:p>
          <w:p w14:paraId="515F3962" w14:textId="7FAA5BB6" w:rsidR="007D3339" w:rsidRPr="00C23DC9" w:rsidRDefault="00923A4F" w:rsidP="00DD200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Bösch 63</w:t>
            </w:r>
          </w:p>
          <w:p w14:paraId="4D2952AC" w14:textId="331E95F1" w:rsidR="007D3339" w:rsidRPr="00C23DC9" w:rsidRDefault="00923A4F" w:rsidP="00DD200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6331 Hünenberg</w:t>
            </w:r>
          </w:p>
          <w:p w14:paraId="455563CE" w14:textId="77777777" w:rsidR="007D3339" w:rsidRPr="00C23DC9" w:rsidRDefault="007D3339" w:rsidP="00DD2008">
            <w:pPr>
              <w:rPr>
                <w:rFonts w:ascii="Arial" w:hAnsi="Arial" w:cs="Arial"/>
              </w:rPr>
            </w:pPr>
          </w:p>
          <w:p w14:paraId="77E2AF13" w14:textId="77777777" w:rsidR="007D3339" w:rsidRPr="00C23DC9" w:rsidRDefault="007D3339" w:rsidP="00DD2008">
            <w:pPr>
              <w:rPr>
                <w:rFonts w:ascii="Arial" w:hAnsi="Arial" w:cs="Arial"/>
              </w:rPr>
            </w:pPr>
            <w:r w:rsidRPr="00C23DC9">
              <w:rPr>
                <w:rFonts w:ascii="Arial" w:hAnsi="Arial" w:cs="Arial"/>
              </w:rPr>
              <w:t>Zusätzliche Informationen</w:t>
            </w:r>
          </w:p>
          <w:p w14:paraId="4E63528E" w14:textId="44EC912E" w:rsidR="007D3339" w:rsidRPr="00C23DC9" w:rsidRDefault="00923A4F" w:rsidP="00DD200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AF1571 / KF0182 / ES=1353</w:t>
            </w:r>
          </w:p>
          <w:p w14:paraId="5362E5BB" w14:textId="77777777" w:rsidR="007D3339" w:rsidRPr="00C23DC9" w:rsidRDefault="007D3339" w:rsidP="00DD2008">
            <w:pPr>
              <w:rPr>
                <w:rFonts w:ascii="Arial" w:hAnsi="Arial" w:cs="Arial"/>
              </w:rPr>
            </w:pPr>
          </w:p>
          <w:p w14:paraId="1414101A" w14:textId="77777777" w:rsidR="007D3339" w:rsidRPr="00C23DC9" w:rsidRDefault="007D3339" w:rsidP="00DD2008">
            <w:pPr>
              <w:rPr>
                <w:rFonts w:ascii="Arial" w:hAnsi="Arial" w:cs="Arial"/>
                <w:b/>
                <w:bCs/>
              </w:rPr>
            </w:pPr>
            <w:r w:rsidRPr="00C23DC9">
              <w:rPr>
                <w:rFonts w:ascii="Arial" w:hAnsi="Arial" w:cs="Arial"/>
                <w:b/>
                <w:bCs/>
              </w:rPr>
              <w:t>Zahlbar durch</w:t>
            </w:r>
          </w:p>
          <w:p w14:paraId="60BA6EC4" w14:textId="556F7401" w:rsidR="007D3339" w:rsidRPr="00C23DC9" w:rsidRDefault="00923A4F" w:rsidP="00DD200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Moresi Aurelia</w:t>
            </w:r>
          </w:p>
          <w:p w14:paraId="6B382D51" w14:textId="6AE16F3F" w:rsidR="007D3339" w:rsidRPr="00C23DC9" w:rsidRDefault="00923A4F" w:rsidP="00DD200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Rigiweg 19a</w:t>
            </w:r>
          </w:p>
          <w:p w14:paraId="652F6DA4" w14:textId="579F8D90" w:rsidR="007D3339" w:rsidRPr="00C23DC9" w:rsidRDefault="00923A4F" w:rsidP="00DD200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5643  Sins</w:t>
            </w:r>
          </w:p>
          <w:p w14:paraId="678E1819" w14:textId="77777777" w:rsidR="007D3339" w:rsidRPr="00DF5B6D" w:rsidRDefault="007D3339" w:rsidP="00DD2008">
            <w:pPr>
              <w:rPr>
                <w:rFonts w:ascii="Arial" w:hAnsi="Arial" w:cs="Arial"/>
              </w:rPr>
            </w:pPr>
          </w:p>
        </w:tc>
      </w:tr>
      <w:tr w:rsidR="007D3339" w:rsidRPr="00E43156" w14:paraId="11591F87" w14:textId="77777777" w:rsidTr="00DD2008">
        <w:trPr>
          <w:trHeight w:val="840"/>
        </w:trPr>
        <w:tc>
          <w:tcPr>
            <w:tcW w:w="3397" w:type="dxa"/>
          </w:tcPr>
          <w:p w14:paraId="08D33416" w14:textId="77777777" w:rsidR="007D3339" w:rsidRPr="00C5041E" w:rsidRDefault="007D3339" w:rsidP="00DD2008">
            <w:pPr>
              <w:tabs>
                <w:tab w:val="left" w:pos="1440"/>
              </w:tabs>
              <w:rPr>
                <w:rFonts w:ascii="Arial" w:hAnsi="Arial" w:cs="Arial"/>
                <w:b/>
                <w:bCs/>
              </w:rPr>
            </w:pPr>
            <w:r w:rsidRPr="00C5041E">
              <w:rPr>
                <w:rFonts w:ascii="Arial" w:hAnsi="Arial" w:cs="Arial"/>
                <w:b/>
                <w:bCs/>
              </w:rPr>
              <w:t xml:space="preserve">Währung </w:t>
            </w:r>
            <w:r w:rsidRPr="00C5041E">
              <w:rPr>
                <w:rFonts w:ascii="Arial" w:hAnsi="Arial" w:cs="Arial"/>
                <w:b/>
                <w:bCs/>
              </w:rPr>
              <w:tab/>
              <w:t>Betrag</w:t>
            </w:r>
          </w:p>
          <w:p w14:paraId="2981E38B" w14:textId="2A554D4D" w:rsidR="007D3339" w:rsidRPr="00C5041E" w:rsidRDefault="00923A4F" w:rsidP="00DD2008">
            <w:pPr>
              <w:tabs>
                <w:tab w:val="left" w:pos="14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CHF</w:t>
            </w:r>
            <w:r w:rsidR="007D3339" w:rsidRPr="00C5041E"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>230</w:t>
            </w:r>
          </w:p>
          <w:p w14:paraId="77032422" w14:textId="77777777" w:rsidR="007D3339" w:rsidRDefault="007D3339" w:rsidP="00DD2008">
            <w:pPr>
              <w:tabs>
                <w:tab w:val="left" w:pos="1440"/>
              </w:tabs>
              <w:rPr>
                <w:rFonts w:ascii="Arial" w:hAnsi="Arial" w:cs="Arial"/>
                <w:sz w:val="18"/>
                <w:szCs w:val="18"/>
              </w:rPr>
            </w:pPr>
          </w:p>
          <w:p w14:paraId="4E8E27FC" w14:textId="77777777" w:rsidR="007D3339" w:rsidRPr="00366A7B" w:rsidRDefault="007D3339" w:rsidP="00DD2008">
            <w:pPr>
              <w:tabs>
                <w:tab w:val="left" w:pos="1440"/>
              </w:tabs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66A7B">
              <w:rPr>
                <w:rFonts w:ascii="Arial" w:hAnsi="Arial" w:cs="Arial"/>
                <w:b/>
                <w:bCs/>
                <w:sz w:val="18"/>
                <w:szCs w:val="18"/>
              </w:rPr>
              <w:t>Annahmestelle</w:t>
            </w:r>
          </w:p>
        </w:tc>
        <w:tc>
          <w:tcPr>
            <w:tcW w:w="3261" w:type="dxa"/>
          </w:tcPr>
          <w:p w14:paraId="3EA0BD4C" w14:textId="77777777" w:rsidR="007D3339" w:rsidRPr="00DF5B6D" w:rsidRDefault="007D3339" w:rsidP="00307D12">
            <w:pPr>
              <w:tabs>
                <w:tab w:val="left" w:pos="1440"/>
              </w:tabs>
              <w:rPr>
                <w:rFonts w:ascii="Arial" w:hAnsi="Arial" w:cs="Arial"/>
                <w:b/>
                <w:bCs/>
              </w:rPr>
            </w:pPr>
            <w:r w:rsidRPr="00DF5B6D">
              <w:rPr>
                <w:rFonts w:ascii="Arial" w:hAnsi="Arial" w:cs="Arial"/>
                <w:b/>
                <w:bCs/>
              </w:rPr>
              <w:t xml:space="preserve">Währung </w:t>
            </w:r>
            <w:r w:rsidRPr="00DF5B6D">
              <w:rPr>
                <w:rFonts w:ascii="Arial" w:hAnsi="Arial" w:cs="Arial"/>
                <w:b/>
                <w:bCs/>
              </w:rPr>
              <w:tab/>
              <w:t>Betrag</w:t>
            </w:r>
          </w:p>
          <w:p w14:paraId="378AE2C7" w14:textId="3708DD39" w:rsidR="007D3339" w:rsidRPr="00DF5B6D" w:rsidRDefault="00923A4F" w:rsidP="00307D12">
            <w:pPr>
              <w:tabs>
                <w:tab w:val="left" w:pos="14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CHF</w:t>
            </w:r>
            <w:r w:rsidR="007D3339" w:rsidRPr="00DF5B6D"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>230</w:t>
            </w:r>
          </w:p>
        </w:tc>
        <w:tc>
          <w:tcPr>
            <w:tcW w:w="4935" w:type="dxa"/>
          </w:tcPr>
          <w:p w14:paraId="662AC1C9" w14:textId="77777777" w:rsidR="007D3339" w:rsidRPr="00DF5B6D" w:rsidRDefault="007D3339" w:rsidP="00DD2008">
            <w:pPr>
              <w:rPr>
                <w:rFonts w:ascii="Arial" w:hAnsi="Arial" w:cs="Arial"/>
              </w:rPr>
            </w:pPr>
          </w:p>
        </w:tc>
      </w:tr>
      <w:bookmarkEnd w:id="0"/>
    </w:tbl>
    <w:p w14:paraId="45A4D60F" w14:textId="1FBFEC9F" w:rsidR="007D3339" w:rsidRPr="0045117E" w:rsidRDefault="007D3339" w:rsidP="00944C64">
      <w:pPr>
        <w:spacing w:after="0" w:line="240" w:lineRule="auto"/>
        <w:rPr>
          <w:bCs/>
          <w:lang w:val="de-CH"/>
        </w:rPr>
      </w:pPr>
    </w:p>
    <w:sectPr w:rsidR="007D3339" w:rsidRPr="0045117E" w:rsidSect="005A41B1">
      <w:pgSz w:w="11906" w:h="16838"/>
      <w:pgMar w:top="1418" w:right="0" w:bottom="0" w:left="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1CB3EC" w14:textId="77777777" w:rsidR="00FC36F8" w:rsidRDefault="00FC36F8" w:rsidP="005B315B">
      <w:pPr>
        <w:spacing w:after="0" w:line="240" w:lineRule="auto"/>
      </w:pPr>
      <w:r>
        <w:separator/>
      </w:r>
    </w:p>
  </w:endnote>
  <w:endnote w:type="continuationSeparator" w:id="0">
    <w:p w14:paraId="5E698B9E" w14:textId="77777777" w:rsidR="00FC36F8" w:rsidRDefault="00FC36F8" w:rsidP="005B31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CEE48F" w14:textId="77777777" w:rsidR="00A3355B" w:rsidRDefault="00A335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F60336" w14:textId="77777777" w:rsidR="00A3355B" w:rsidRDefault="00A3355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0C6F44" w14:textId="77777777" w:rsidR="00A3355B" w:rsidRDefault="00A335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1009ED" w14:textId="77777777" w:rsidR="00FC36F8" w:rsidRDefault="00FC36F8" w:rsidP="005B315B">
      <w:pPr>
        <w:spacing w:after="0" w:line="240" w:lineRule="auto"/>
      </w:pPr>
      <w:r>
        <w:separator/>
      </w:r>
    </w:p>
  </w:footnote>
  <w:footnote w:type="continuationSeparator" w:id="0">
    <w:p w14:paraId="39DF9176" w14:textId="77777777" w:rsidR="00FC36F8" w:rsidRDefault="00FC36F8" w:rsidP="005B31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349F01" w14:textId="77777777" w:rsidR="00A3355B" w:rsidRDefault="00A3355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396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321"/>
      <w:gridCol w:w="8528"/>
    </w:tblGrid>
    <w:tr w:rsidR="00237AB1" w14:paraId="5A2F96B0" w14:textId="77777777" w:rsidTr="005B315B">
      <w:trPr>
        <w:trHeight w:val="288"/>
      </w:trPr>
      <w:tc>
        <w:tcPr>
          <w:tcW w:w="3376" w:type="dxa"/>
          <w:tcBorders>
            <w:right w:val="nil"/>
          </w:tcBorders>
        </w:tcPr>
        <w:p w14:paraId="349F1B6D" w14:textId="77777777" w:rsidR="00237AB1" w:rsidRDefault="00BE7C5E" w:rsidP="005B315B">
          <w:pPr>
            <w:pStyle w:val="Header"/>
            <w:rPr>
              <w:rFonts w:asciiTheme="majorHAnsi" w:eastAsiaTheme="majorEastAsia" w:hAnsiTheme="majorHAnsi" w:cstheme="majorBidi"/>
              <w:sz w:val="36"/>
              <w:szCs w:val="36"/>
            </w:rPr>
          </w:pPr>
          <w:r w:rsidRPr="00BE7C5E">
            <w:rPr>
              <w:rFonts w:asciiTheme="majorHAnsi" w:eastAsiaTheme="majorEastAsia" w:hAnsiTheme="majorHAnsi" w:cstheme="majorBidi"/>
              <w:noProof/>
              <w:sz w:val="36"/>
              <w:szCs w:val="36"/>
              <w:lang w:val="de-CH" w:eastAsia="de-CH"/>
            </w:rPr>
            <w:drawing>
              <wp:inline distT="0" distB="0" distL="0" distR="0" wp14:anchorId="5C0817CA" wp14:editId="3D859798">
                <wp:extent cx="1133100" cy="755400"/>
                <wp:effectExtent l="0" t="0" r="0" b="0"/>
                <wp:docPr id="2" name="Bild 1" descr="DSC0948520x20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DSC0948520x20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33100" cy="755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237AB1">
            <w:rPr>
              <w:rFonts w:asciiTheme="majorHAnsi" w:eastAsiaTheme="majorEastAsia" w:hAnsiTheme="majorHAnsi" w:cstheme="majorBidi"/>
              <w:sz w:val="36"/>
              <w:szCs w:val="36"/>
            </w:rPr>
            <w:tab/>
          </w:r>
        </w:p>
      </w:tc>
      <w:tc>
        <w:tcPr>
          <w:tcW w:w="6662" w:type="dxa"/>
          <w:tcBorders>
            <w:left w:val="nil"/>
            <w:bottom w:val="single" w:sz="18" w:space="0" w:color="808080" w:themeColor="background1" w:themeShade="80"/>
          </w:tcBorders>
        </w:tcPr>
        <w:p w14:paraId="56EBE1BD" w14:textId="77777777" w:rsidR="00237AB1" w:rsidRPr="005B315B" w:rsidRDefault="00237AB1" w:rsidP="005B315B">
          <w:pPr>
            <w:pStyle w:val="Header"/>
            <w:jc w:val="right"/>
            <w:rPr>
              <w:rFonts w:eastAsiaTheme="majorEastAsia" w:cstheme="majorBidi"/>
              <w:sz w:val="36"/>
              <w:szCs w:val="36"/>
            </w:rPr>
          </w:pPr>
          <w:r w:rsidRPr="005B315B">
            <w:rPr>
              <w:rFonts w:eastAsiaTheme="majorEastAsia" w:cstheme="majorBidi"/>
              <w:sz w:val="36"/>
              <w:szCs w:val="36"/>
            </w:rPr>
            <w:t>www.</w:t>
          </w:r>
          <w:r>
            <w:rPr>
              <w:rFonts w:eastAsiaTheme="majorEastAsia" w:cstheme="majorBidi"/>
              <w:b/>
              <w:sz w:val="44"/>
              <w:szCs w:val="36"/>
            </w:rPr>
            <w:t>f</w:t>
          </w:r>
          <w:r w:rsidRPr="005B315B">
            <w:rPr>
              <w:rFonts w:eastAsiaTheme="majorEastAsia" w:cstheme="majorBidi"/>
              <w:b/>
              <w:sz w:val="44"/>
              <w:szCs w:val="36"/>
            </w:rPr>
            <w:t>otoleu</w:t>
          </w:r>
          <w:r w:rsidRPr="005B315B">
            <w:rPr>
              <w:rFonts w:eastAsiaTheme="majorEastAsia" w:cstheme="majorBidi"/>
              <w:sz w:val="36"/>
              <w:szCs w:val="36"/>
            </w:rPr>
            <w:t>.net</w:t>
          </w:r>
        </w:p>
        <w:p w14:paraId="323FF1E4" w14:textId="77777777" w:rsidR="00237AB1" w:rsidRDefault="00237AB1" w:rsidP="005B315B">
          <w:pPr>
            <w:pStyle w:val="Header"/>
            <w:jc w:val="right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</w:pPr>
          <w:r w:rsidRPr="005B315B">
            <w:rPr>
              <w:rFonts w:eastAsiaTheme="majorEastAsia" w:cstheme="majorBidi"/>
              <w:bCs/>
              <w:sz w:val="32"/>
              <w:szCs w:val="36"/>
            </w:rPr>
            <w:t>Anita Imfeld-Leu</w:t>
          </w:r>
        </w:p>
      </w:tc>
    </w:tr>
  </w:tbl>
  <w:p w14:paraId="6EB4B620" w14:textId="77777777" w:rsidR="00237AB1" w:rsidRDefault="00237AB1">
    <w:pPr>
      <w:pStyle w:val="Header"/>
    </w:pPr>
  </w:p>
  <w:p w14:paraId="25BBE1D0" w14:textId="77777777" w:rsidR="00383787" w:rsidRDefault="0038378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D3972E" w14:textId="77777777" w:rsidR="00A3355B" w:rsidRDefault="00A3355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7F3884"/>
    <w:multiLevelType w:val="hybridMultilevel"/>
    <w:tmpl w:val="D682FBC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BBF"/>
    <w:rsid w:val="00021C9E"/>
    <w:rsid w:val="00036BFE"/>
    <w:rsid w:val="00036EA4"/>
    <w:rsid w:val="000557F0"/>
    <w:rsid w:val="0005768E"/>
    <w:rsid w:val="00057C8F"/>
    <w:rsid w:val="00061111"/>
    <w:rsid w:val="000673EF"/>
    <w:rsid w:val="000A7CD7"/>
    <w:rsid w:val="000B0CA3"/>
    <w:rsid w:val="000D66F9"/>
    <w:rsid w:val="000F2FFA"/>
    <w:rsid w:val="000F6AD7"/>
    <w:rsid w:val="00126D87"/>
    <w:rsid w:val="00130110"/>
    <w:rsid w:val="0013122A"/>
    <w:rsid w:val="00133D2B"/>
    <w:rsid w:val="001527B0"/>
    <w:rsid w:val="00182D33"/>
    <w:rsid w:val="001950C6"/>
    <w:rsid w:val="001D0EF2"/>
    <w:rsid w:val="001F008A"/>
    <w:rsid w:val="001F0C82"/>
    <w:rsid w:val="00221648"/>
    <w:rsid w:val="002312A5"/>
    <w:rsid w:val="00237AB1"/>
    <w:rsid w:val="00257E07"/>
    <w:rsid w:val="0027560B"/>
    <w:rsid w:val="00281810"/>
    <w:rsid w:val="00283D6C"/>
    <w:rsid w:val="002970AA"/>
    <w:rsid w:val="002A7DD9"/>
    <w:rsid w:val="002C2140"/>
    <w:rsid w:val="002E2B0D"/>
    <w:rsid w:val="002E68D6"/>
    <w:rsid w:val="00307D12"/>
    <w:rsid w:val="00317035"/>
    <w:rsid w:val="00324E47"/>
    <w:rsid w:val="003344C8"/>
    <w:rsid w:val="00366A7B"/>
    <w:rsid w:val="00377841"/>
    <w:rsid w:val="00383787"/>
    <w:rsid w:val="00385E26"/>
    <w:rsid w:val="00393774"/>
    <w:rsid w:val="00394C3D"/>
    <w:rsid w:val="003C5F94"/>
    <w:rsid w:val="003D2B84"/>
    <w:rsid w:val="003E182A"/>
    <w:rsid w:val="003F0C03"/>
    <w:rsid w:val="003F38E2"/>
    <w:rsid w:val="00410CF7"/>
    <w:rsid w:val="0042339C"/>
    <w:rsid w:val="00427CFE"/>
    <w:rsid w:val="004337EE"/>
    <w:rsid w:val="00433918"/>
    <w:rsid w:val="004454AB"/>
    <w:rsid w:val="0045117E"/>
    <w:rsid w:val="00453926"/>
    <w:rsid w:val="00486747"/>
    <w:rsid w:val="004A34FF"/>
    <w:rsid w:val="004E57A7"/>
    <w:rsid w:val="004E6401"/>
    <w:rsid w:val="004E7C9A"/>
    <w:rsid w:val="0050346C"/>
    <w:rsid w:val="0052081B"/>
    <w:rsid w:val="00556C9C"/>
    <w:rsid w:val="00581251"/>
    <w:rsid w:val="00592A3C"/>
    <w:rsid w:val="005A41B1"/>
    <w:rsid w:val="005B315B"/>
    <w:rsid w:val="005F5635"/>
    <w:rsid w:val="00600807"/>
    <w:rsid w:val="006073F7"/>
    <w:rsid w:val="0060773C"/>
    <w:rsid w:val="00612D30"/>
    <w:rsid w:val="00613751"/>
    <w:rsid w:val="00615BB6"/>
    <w:rsid w:val="00620605"/>
    <w:rsid w:val="006709B3"/>
    <w:rsid w:val="00686EA9"/>
    <w:rsid w:val="00690895"/>
    <w:rsid w:val="00691D4B"/>
    <w:rsid w:val="006C32B7"/>
    <w:rsid w:val="006D1B07"/>
    <w:rsid w:val="006E1A76"/>
    <w:rsid w:val="007322C1"/>
    <w:rsid w:val="00740CE4"/>
    <w:rsid w:val="0074495A"/>
    <w:rsid w:val="0075190B"/>
    <w:rsid w:val="00763643"/>
    <w:rsid w:val="0076746D"/>
    <w:rsid w:val="007828A0"/>
    <w:rsid w:val="00785E01"/>
    <w:rsid w:val="007A2858"/>
    <w:rsid w:val="007A3C17"/>
    <w:rsid w:val="007B070B"/>
    <w:rsid w:val="007C7655"/>
    <w:rsid w:val="007D3339"/>
    <w:rsid w:val="007D35B9"/>
    <w:rsid w:val="007F438E"/>
    <w:rsid w:val="007F748E"/>
    <w:rsid w:val="00857748"/>
    <w:rsid w:val="00862F07"/>
    <w:rsid w:val="00864BAD"/>
    <w:rsid w:val="00876F55"/>
    <w:rsid w:val="00892DC0"/>
    <w:rsid w:val="00895CDD"/>
    <w:rsid w:val="008A2B0C"/>
    <w:rsid w:val="008A5524"/>
    <w:rsid w:val="008B0BCC"/>
    <w:rsid w:val="008C24BB"/>
    <w:rsid w:val="008F4C5C"/>
    <w:rsid w:val="00916C40"/>
    <w:rsid w:val="00923A4F"/>
    <w:rsid w:val="00944C64"/>
    <w:rsid w:val="00945D31"/>
    <w:rsid w:val="0095610E"/>
    <w:rsid w:val="00973D0B"/>
    <w:rsid w:val="00982037"/>
    <w:rsid w:val="009B37B9"/>
    <w:rsid w:val="009B3A3E"/>
    <w:rsid w:val="009E6B6A"/>
    <w:rsid w:val="00A3106A"/>
    <w:rsid w:val="00A3355B"/>
    <w:rsid w:val="00A35F41"/>
    <w:rsid w:val="00A36570"/>
    <w:rsid w:val="00A5615F"/>
    <w:rsid w:val="00A615E4"/>
    <w:rsid w:val="00A7561E"/>
    <w:rsid w:val="00A93E8C"/>
    <w:rsid w:val="00A97EF1"/>
    <w:rsid w:val="00AA0A71"/>
    <w:rsid w:val="00AA36C0"/>
    <w:rsid w:val="00AB11EE"/>
    <w:rsid w:val="00AE5914"/>
    <w:rsid w:val="00B01503"/>
    <w:rsid w:val="00B16F04"/>
    <w:rsid w:val="00B20114"/>
    <w:rsid w:val="00B362AB"/>
    <w:rsid w:val="00B40A54"/>
    <w:rsid w:val="00B543CD"/>
    <w:rsid w:val="00B67D90"/>
    <w:rsid w:val="00B8089C"/>
    <w:rsid w:val="00B94036"/>
    <w:rsid w:val="00BA441A"/>
    <w:rsid w:val="00BC4D17"/>
    <w:rsid w:val="00BD516C"/>
    <w:rsid w:val="00BE0F6F"/>
    <w:rsid w:val="00BE7C5E"/>
    <w:rsid w:val="00C13512"/>
    <w:rsid w:val="00C137CA"/>
    <w:rsid w:val="00C169FC"/>
    <w:rsid w:val="00C23DC9"/>
    <w:rsid w:val="00C36282"/>
    <w:rsid w:val="00C5041E"/>
    <w:rsid w:val="00C534E1"/>
    <w:rsid w:val="00C67964"/>
    <w:rsid w:val="00C70350"/>
    <w:rsid w:val="00C75997"/>
    <w:rsid w:val="00C760F6"/>
    <w:rsid w:val="00C77CD4"/>
    <w:rsid w:val="00C92364"/>
    <w:rsid w:val="00C976A5"/>
    <w:rsid w:val="00CA39BA"/>
    <w:rsid w:val="00CC0E6F"/>
    <w:rsid w:val="00CF3B0C"/>
    <w:rsid w:val="00CF5CBF"/>
    <w:rsid w:val="00D32910"/>
    <w:rsid w:val="00D62BBF"/>
    <w:rsid w:val="00D77F13"/>
    <w:rsid w:val="00D91E5B"/>
    <w:rsid w:val="00DA0043"/>
    <w:rsid w:val="00DC6E6B"/>
    <w:rsid w:val="00DF5B6D"/>
    <w:rsid w:val="00DF6C13"/>
    <w:rsid w:val="00E164B8"/>
    <w:rsid w:val="00E35BB3"/>
    <w:rsid w:val="00E43156"/>
    <w:rsid w:val="00E479F4"/>
    <w:rsid w:val="00E9702B"/>
    <w:rsid w:val="00EA1A3F"/>
    <w:rsid w:val="00EA7172"/>
    <w:rsid w:val="00EB2904"/>
    <w:rsid w:val="00EB7A53"/>
    <w:rsid w:val="00EC4378"/>
    <w:rsid w:val="00ED4A97"/>
    <w:rsid w:val="00EE32C8"/>
    <w:rsid w:val="00EE4E50"/>
    <w:rsid w:val="00F42D1C"/>
    <w:rsid w:val="00F463CA"/>
    <w:rsid w:val="00F46D0C"/>
    <w:rsid w:val="00F6040E"/>
    <w:rsid w:val="00F7766D"/>
    <w:rsid w:val="00F80A74"/>
    <w:rsid w:val="00F874E5"/>
    <w:rsid w:val="00F90D73"/>
    <w:rsid w:val="00F9240C"/>
    <w:rsid w:val="00FB2119"/>
    <w:rsid w:val="00FC36F8"/>
    <w:rsid w:val="00FD7FBF"/>
    <w:rsid w:val="00FE5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;"/>
  <w14:docId w14:val="5836BDC4"/>
  <w15:docId w15:val="{D8B0EA89-4780-4E31-8C00-1359E3324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74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31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315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B31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15B"/>
  </w:style>
  <w:style w:type="paragraph" w:styleId="Footer">
    <w:name w:val="footer"/>
    <w:basedOn w:val="Normal"/>
    <w:link w:val="FooterChar"/>
    <w:uiPriority w:val="99"/>
    <w:unhideWhenUsed/>
    <w:rsid w:val="005B31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15B"/>
  </w:style>
  <w:style w:type="character" w:styleId="Hyperlink">
    <w:name w:val="Hyperlink"/>
    <w:basedOn w:val="DefaultParagraphFont"/>
    <w:uiPriority w:val="99"/>
    <w:unhideWhenUsed/>
    <w:rsid w:val="005B315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64BAD"/>
    <w:pPr>
      <w:ind w:left="720"/>
      <w:contextualSpacing/>
    </w:pPr>
  </w:style>
  <w:style w:type="table" w:styleId="TableGrid">
    <w:name w:val="Table Grid"/>
    <w:basedOn w:val="TableNormal"/>
    <w:uiPriority w:val="59"/>
    <w:rsid w:val="00CA39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610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4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eine%20Daten\OneDrive\_Dokumente\fotoleu%202020\Korrespondenz\Rechnungsvorlagen\Fotoshooting%20xs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A312AA-3F2A-40F3-8F67-24BE09851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Fotoshooting xs.dotx</Template>
  <TotalTime>0</TotalTime>
  <Pages>3</Pages>
  <Words>261</Words>
  <Characters>1650</Characters>
  <Application>Microsoft Office Word</Application>
  <DocSecurity>4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Imfeld</dc:creator>
  <cp:lastModifiedBy>Imfeld, Christian (SI BP R&amp;D ZG SW)</cp:lastModifiedBy>
  <cp:revision>2</cp:revision>
  <cp:lastPrinted>2014-12-23T08:56:00Z</cp:lastPrinted>
  <dcterms:created xsi:type="dcterms:W3CDTF">2021-01-04T15:33:00Z</dcterms:created>
  <dcterms:modified xsi:type="dcterms:W3CDTF">2021-01-04T15:33:00Z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59b6cd5-d141-4a33-8bf1-0ca04484304f_Enabled">
    <vt:lpwstr>true</vt:lpwstr>
  </property>
  <property fmtid="{D5CDD505-2E9C-101B-9397-08002B2CF9AE}" pid="3" name="MSIP_Label_a59b6cd5-d141-4a33-8bf1-0ca04484304f_SetDate">
    <vt:lpwstr>2021-01-04T15:33:42Z</vt:lpwstr>
  </property>
  <property fmtid="{D5CDD505-2E9C-101B-9397-08002B2CF9AE}" pid="4" name="MSIP_Label_a59b6cd5-d141-4a33-8bf1-0ca04484304f_Method">
    <vt:lpwstr>Standard</vt:lpwstr>
  </property>
  <property fmtid="{D5CDD505-2E9C-101B-9397-08002B2CF9AE}" pid="5" name="MSIP_Label_a59b6cd5-d141-4a33-8bf1-0ca04484304f_Name">
    <vt:lpwstr>restricted-default</vt:lpwstr>
  </property>
  <property fmtid="{D5CDD505-2E9C-101B-9397-08002B2CF9AE}" pid="6" name="MSIP_Label_a59b6cd5-d141-4a33-8bf1-0ca04484304f_SiteId">
    <vt:lpwstr>38ae3bcd-9579-4fd4-adda-b42e1495d55a</vt:lpwstr>
  </property>
  <property fmtid="{D5CDD505-2E9C-101B-9397-08002B2CF9AE}" pid="7" name="MSIP_Label_a59b6cd5-d141-4a33-8bf1-0ca04484304f_ActionId">
    <vt:lpwstr>a457b450-83e1-4c20-9189-e41a7c4914b7</vt:lpwstr>
  </property>
  <property fmtid="{D5CDD505-2E9C-101B-9397-08002B2CF9AE}" pid="8" name="MSIP_Label_a59b6cd5-d141-4a33-8bf1-0ca04484304f_ContentBits">
    <vt:lpwstr>0</vt:lpwstr>
  </property>
  <property fmtid="{D5CDD505-2E9C-101B-9397-08002B2CF9AE}" pid="9" name="Document_Confidentiality">
    <vt:lpwstr>Restricted</vt:lpwstr>
  </property>
</Properties>
</file>